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0A" w:rsidRDefault="00362B0A" w:rsidP="000313E6">
      <w:pPr>
        <w:spacing w:line="480" w:lineRule="auto"/>
        <w:rPr>
          <w:rFonts w:eastAsia="Batang" w:cs="Times New Roman" w:hint="cs"/>
          <w:b/>
          <w:bCs/>
          <w:noProof w:val="0"/>
          <w:sz w:val="32"/>
          <w:szCs w:val="32"/>
          <w:rtl/>
          <w:lang w:eastAsia="en-US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tbl>
      <w:tblPr>
        <w:tblStyle w:val="TableGrid"/>
        <w:tblpPr w:leftFromText="180" w:rightFromText="180" w:vertAnchor="page" w:horzAnchor="page" w:tblpX="978" w:tblpY="2347"/>
        <w:bidiVisual/>
        <w:tblW w:w="15309" w:type="dxa"/>
        <w:tblLayout w:type="fixed"/>
        <w:tblLook w:val="04A0"/>
      </w:tblPr>
      <w:tblGrid>
        <w:gridCol w:w="3577"/>
        <w:gridCol w:w="1951"/>
        <w:gridCol w:w="3260"/>
        <w:gridCol w:w="992"/>
        <w:gridCol w:w="4962"/>
        <w:gridCol w:w="567"/>
      </w:tblGrid>
      <w:tr w:rsidR="00183D50" w:rsidTr="005F2F02">
        <w:trPr>
          <w:trHeight w:val="560"/>
        </w:trPr>
        <w:tc>
          <w:tcPr>
            <w:tcW w:w="3577" w:type="dxa"/>
            <w:tcBorders>
              <w:top w:val="thinThickSmallGap" w:sz="18" w:space="0" w:color="auto"/>
              <w:left w:val="thickThinSmallGap" w:sz="18" w:space="0" w:color="auto"/>
              <w:bottom w:val="thickThinSmallGap" w:sz="18" w:space="0" w:color="auto"/>
            </w:tcBorders>
            <w:shd w:val="clear" w:color="auto" w:fill="BFBFBF" w:themeFill="background1" w:themeFillShade="BF"/>
            <w:vAlign w:val="center"/>
          </w:tcPr>
          <w:p w:rsidR="00F24A0F" w:rsidRPr="00D045B7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E- Mail</w:t>
            </w:r>
          </w:p>
        </w:tc>
        <w:tc>
          <w:tcPr>
            <w:tcW w:w="1951" w:type="dxa"/>
            <w:tcBorders>
              <w:top w:val="thinThickSmallGap" w:sz="18" w:space="0" w:color="auto"/>
              <w:bottom w:val="thickThinSmallGap" w:sz="18" w:space="0" w:color="auto"/>
            </w:tcBorders>
            <w:shd w:val="clear" w:color="auto" w:fill="BFBFBF" w:themeFill="background1" w:themeFillShade="BF"/>
            <w:vAlign w:val="center"/>
          </w:tcPr>
          <w:p w:rsidR="00F24A0F" w:rsidRPr="00D045B7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Mobile</w:t>
            </w:r>
          </w:p>
        </w:tc>
        <w:tc>
          <w:tcPr>
            <w:tcW w:w="3260" w:type="dxa"/>
            <w:tcBorders>
              <w:top w:val="thinThickSmallGap" w:sz="18" w:space="0" w:color="auto"/>
              <w:bottom w:val="thickThinSmallGap" w:sz="18" w:space="0" w:color="auto"/>
            </w:tcBorders>
            <w:shd w:val="clear" w:color="auto" w:fill="BFBFBF" w:themeFill="background1" w:themeFillShade="BF"/>
            <w:vAlign w:val="center"/>
          </w:tcPr>
          <w:p w:rsidR="00F24A0F" w:rsidRPr="00D045B7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N</w:t>
            </w:r>
            <w:r w:rsidRPr="00D045B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ationality</w:t>
            </w:r>
          </w:p>
        </w:tc>
        <w:tc>
          <w:tcPr>
            <w:tcW w:w="992" w:type="dxa"/>
            <w:tcBorders>
              <w:top w:val="thinThickSmallGap" w:sz="18" w:space="0" w:color="auto"/>
              <w:bottom w:val="thickThinSmallGap" w:sz="18" w:space="0" w:color="auto"/>
            </w:tcBorders>
            <w:shd w:val="clear" w:color="auto" w:fill="BFBFBF" w:themeFill="background1" w:themeFillShade="BF"/>
            <w:vAlign w:val="center"/>
          </w:tcPr>
          <w:p w:rsidR="00F24A0F" w:rsidRPr="00D045B7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D045B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G</w:t>
            </w:r>
          </w:p>
        </w:tc>
        <w:tc>
          <w:tcPr>
            <w:tcW w:w="4962" w:type="dxa"/>
            <w:tcBorders>
              <w:top w:val="thinThickSmallGap" w:sz="18" w:space="0" w:color="auto"/>
              <w:bottom w:val="thickThinSmallGap" w:sz="18" w:space="0" w:color="auto"/>
              <w:right w:val="thinThickSmallGap" w:sz="18" w:space="0" w:color="auto"/>
            </w:tcBorders>
            <w:shd w:val="clear" w:color="auto" w:fill="BFBFBF" w:themeFill="background1" w:themeFillShade="BF"/>
            <w:vAlign w:val="center"/>
          </w:tcPr>
          <w:p w:rsidR="00F24A0F" w:rsidRPr="00D045B7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jc w:val="center"/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D045B7">
              <w:rPr>
                <w:b/>
                <w:bCs/>
                <w:color w:val="000000" w:themeColor="text1"/>
                <w:sz w:val="32"/>
                <w:szCs w:val="32"/>
                <w:lang w:bidi="ar-EG"/>
              </w:rPr>
              <w:t>Name</w:t>
            </w:r>
          </w:p>
        </w:tc>
        <w:tc>
          <w:tcPr>
            <w:tcW w:w="567" w:type="dxa"/>
            <w:tcBorders>
              <w:top w:val="nil"/>
              <w:left w:val="thinThickSmallGap" w:sz="18" w:space="0" w:color="auto"/>
              <w:bottom w:val="thinThickSmallGap" w:sz="18" w:space="0" w:color="auto"/>
              <w:right w:val="nil"/>
            </w:tcBorders>
          </w:tcPr>
          <w:p w:rsidR="00F24A0F" w:rsidRDefault="00F24A0F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rPr>
                <w:b/>
                <w:bCs/>
                <w:color w:val="00B050"/>
                <w:sz w:val="32"/>
                <w:szCs w:val="32"/>
                <w:rtl/>
                <w:lang w:bidi="ar-EG"/>
              </w:rPr>
            </w:pPr>
          </w:p>
          <w:p w:rsidR="009D7C07" w:rsidRDefault="009D7C07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rPr>
                <w:b/>
                <w:bCs/>
                <w:color w:val="00B050"/>
                <w:sz w:val="32"/>
                <w:szCs w:val="32"/>
                <w:rtl/>
                <w:lang w:bidi="ar-EG"/>
              </w:rPr>
            </w:pPr>
          </w:p>
          <w:p w:rsidR="009D7C07" w:rsidRPr="001F678E" w:rsidRDefault="009D7C07" w:rsidP="00E72D8E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spacing w:line="168" w:lineRule="auto"/>
              <w:rPr>
                <w:b/>
                <w:bCs/>
                <w:color w:val="00B050"/>
                <w:sz w:val="32"/>
                <w:szCs w:val="32"/>
                <w:rtl/>
                <w:lang w:bidi="ar-EG"/>
              </w:rPr>
            </w:pPr>
            <w:bookmarkStart w:id="0" w:name="_GoBack"/>
            <w:bookmarkEnd w:id="0"/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top w:val="thickThinSmallGap" w:sz="18" w:space="0" w:color="auto"/>
              <w:left w:val="thickThinSmallGap" w:sz="18" w:space="0" w:color="auto"/>
            </w:tcBorders>
            <w:vAlign w:val="center"/>
          </w:tcPr>
          <w:p w:rsidR="00F24A0F" w:rsidRPr="00E72D8E" w:rsidRDefault="00F24A0F" w:rsidP="00E72D8E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djibrilyero@gmail.com</w:t>
            </w:r>
          </w:p>
        </w:tc>
        <w:tc>
          <w:tcPr>
            <w:tcW w:w="1951" w:type="dxa"/>
            <w:tcBorders>
              <w:top w:val="thickThinSmallGap" w:sz="18" w:space="0" w:color="auto"/>
            </w:tcBorders>
            <w:vAlign w:val="center"/>
          </w:tcPr>
          <w:p w:rsidR="00F24A0F" w:rsidRPr="00E72D8E" w:rsidRDefault="00851622" w:rsidP="00183D5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F24A0F" w:rsidRPr="00E72D8E">
              <w:rPr>
                <w:sz w:val="24"/>
                <w:szCs w:val="24"/>
              </w:rPr>
              <w:t>22796201167</w:t>
            </w:r>
          </w:p>
        </w:tc>
        <w:tc>
          <w:tcPr>
            <w:tcW w:w="3260" w:type="dxa"/>
            <w:tcBorders>
              <w:top w:val="thickThinSmallGap" w:sz="18" w:space="0" w:color="auto"/>
            </w:tcBorders>
            <w:vAlign w:val="center"/>
          </w:tcPr>
          <w:p w:rsidR="00F24A0F" w:rsidRPr="00E72D8E" w:rsidRDefault="00F24A0F" w:rsidP="00E72D8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NIGER</w:t>
            </w:r>
          </w:p>
        </w:tc>
        <w:tc>
          <w:tcPr>
            <w:tcW w:w="992" w:type="dxa"/>
            <w:tcBorders>
              <w:top w:val="thickThinSmallGap" w:sz="18" w:space="0" w:color="auto"/>
            </w:tcBorders>
            <w:vAlign w:val="center"/>
          </w:tcPr>
          <w:p w:rsidR="00F24A0F" w:rsidRPr="00E72D8E" w:rsidRDefault="00F24A0F" w:rsidP="00E72D8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top w:val="thickThinSmallGap" w:sz="18" w:space="0" w:color="auto"/>
              <w:right w:val="thickThinSmallGap" w:sz="18" w:space="0" w:color="auto"/>
            </w:tcBorders>
            <w:vAlign w:val="center"/>
          </w:tcPr>
          <w:p w:rsidR="00F24A0F" w:rsidRPr="00E72D8E" w:rsidRDefault="00F24A0F" w:rsidP="00E72D8E">
            <w:pPr>
              <w:bidi w:val="0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DJIBRILLA AMADOU YERO</w:t>
            </w:r>
          </w:p>
        </w:tc>
        <w:tc>
          <w:tcPr>
            <w:tcW w:w="567" w:type="dxa"/>
            <w:tcBorders>
              <w:top w:val="thinThickSmallGap" w:sz="18" w:space="0" w:color="auto"/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F24A0F" w:rsidRPr="00F24A0F" w:rsidRDefault="00F24A0F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</w:t>
            </w:r>
          </w:p>
        </w:tc>
      </w:tr>
      <w:tr w:rsidR="0045063A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5063A" w:rsidRPr="00E72D8E" w:rsidRDefault="0045063A" w:rsidP="0045063A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Mohamadou.moctar@yahoo.com</w:t>
            </w:r>
          </w:p>
        </w:tc>
        <w:tc>
          <w:tcPr>
            <w:tcW w:w="1951" w:type="dxa"/>
            <w:vAlign w:val="center"/>
          </w:tcPr>
          <w:p w:rsidR="0045063A" w:rsidRPr="00E72D8E" w:rsidRDefault="00851622" w:rsidP="0045063A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5063A" w:rsidRPr="00E72D8E">
              <w:rPr>
                <w:sz w:val="24"/>
                <w:szCs w:val="24"/>
              </w:rPr>
              <w:t>22789520010</w:t>
            </w:r>
          </w:p>
        </w:tc>
        <w:tc>
          <w:tcPr>
            <w:tcW w:w="3260" w:type="dxa"/>
            <w:vAlign w:val="center"/>
          </w:tcPr>
          <w:p w:rsidR="0045063A" w:rsidRPr="00E72D8E" w:rsidRDefault="0045063A" w:rsidP="0045063A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NIGER</w:t>
            </w:r>
          </w:p>
        </w:tc>
        <w:tc>
          <w:tcPr>
            <w:tcW w:w="992" w:type="dxa"/>
            <w:vAlign w:val="center"/>
          </w:tcPr>
          <w:p w:rsidR="0045063A" w:rsidRPr="00E72D8E" w:rsidRDefault="0045063A" w:rsidP="0045063A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5063A" w:rsidRPr="00E72D8E" w:rsidRDefault="0045063A" w:rsidP="0045063A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MOHAMADOU MOCTAR DAOUDA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5063A" w:rsidRPr="00F24A0F" w:rsidRDefault="0045063A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2</w:t>
            </w:r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</w:tcPr>
          <w:p w:rsidR="00C333AA" w:rsidRPr="00E72D8E" w:rsidRDefault="00C333AA" w:rsidP="00E72D8E">
            <w:pPr>
              <w:bidi w:val="0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christinenizeye@gmail.com</w:t>
            </w:r>
          </w:p>
        </w:tc>
        <w:tc>
          <w:tcPr>
            <w:tcW w:w="1951" w:type="dxa"/>
          </w:tcPr>
          <w:p w:rsidR="00C333AA" w:rsidRPr="00E72D8E" w:rsidRDefault="00851622" w:rsidP="00183D50">
            <w:pPr>
              <w:bidi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  <w:r w:rsidR="00C333AA" w:rsidRPr="00E72D8E">
              <w:rPr>
                <w:sz w:val="24"/>
                <w:szCs w:val="24"/>
              </w:rPr>
              <w:t>25775947567</w:t>
            </w:r>
          </w:p>
        </w:tc>
        <w:tc>
          <w:tcPr>
            <w:tcW w:w="3260" w:type="dxa"/>
          </w:tcPr>
          <w:p w:rsidR="00C333AA" w:rsidRPr="00E72D8E" w:rsidRDefault="00C333AA" w:rsidP="00E72D8E">
            <w:pPr>
              <w:bidi w:val="0"/>
              <w:jc w:val="center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B</w:t>
            </w:r>
            <w:r w:rsidR="00D37612" w:rsidRPr="00E72D8E">
              <w:rPr>
                <w:sz w:val="24"/>
                <w:szCs w:val="24"/>
              </w:rPr>
              <w:t>URUNDI</w:t>
            </w:r>
          </w:p>
        </w:tc>
        <w:tc>
          <w:tcPr>
            <w:tcW w:w="992" w:type="dxa"/>
          </w:tcPr>
          <w:p w:rsidR="00C333AA" w:rsidRPr="00E72D8E" w:rsidRDefault="00C333AA" w:rsidP="00E72D8E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</w:tcPr>
          <w:p w:rsidR="00C333AA" w:rsidRPr="00E72D8E" w:rsidRDefault="00C333AA" w:rsidP="00E72D8E">
            <w:pPr>
              <w:bidi w:val="0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CHRISTINE NIZEYE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C333AA" w:rsidRPr="00F24A0F" w:rsidRDefault="00C333AA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3</w:t>
            </w:r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</w:tcPr>
          <w:p w:rsidR="00C333AA" w:rsidRPr="00E72D8E" w:rsidRDefault="00C333AA" w:rsidP="00E72D8E">
            <w:pPr>
              <w:jc w:val="right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Anselmebwazu02@gmail.com</w:t>
            </w:r>
          </w:p>
        </w:tc>
        <w:tc>
          <w:tcPr>
            <w:tcW w:w="1951" w:type="dxa"/>
          </w:tcPr>
          <w:p w:rsidR="00C333AA" w:rsidRPr="00E72D8E" w:rsidRDefault="00851622" w:rsidP="00183D50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00</w:t>
            </w:r>
            <w:r w:rsidR="00C333AA" w:rsidRPr="00E72D8E">
              <w:rPr>
                <w:sz w:val="24"/>
                <w:szCs w:val="24"/>
              </w:rPr>
              <w:t>243824373337</w:t>
            </w:r>
          </w:p>
        </w:tc>
        <w:tc>
          <w:tcPr>
            <w:tcW w:w="3260" w:type="dxa"/>
          </w:tcPr>
          <w:p w:rsidR="00C333AA" w:rsidRPr="00E72D8E" w:rsidRDefault="00C333AA" w:rsidP="00183D50">
            <w:pPr>
              <w:bidi w:val="0"/>
              <w:jc w:val="center"/>
              <w:rPr>
                <w:sz w:val="24"/>
                <w:szCs w:val="24"/>
              </w:rPr>
            </w:pPr>
            <w:r w:rsidRPr="00183D50">
              <w:rPr>
                <w:sz w:val="24"/>
                <w:szCs w:val="24"/>
              </w:rPr>
              <w:t>D</w:t>
            </w:r>
            <w:r w:rsidR="00E21C70" w:rsidRPr="00183D50">
              <w:rPr>
                <w:sz w:val="24"/>
                <w:szCs w:val="24"/>
              </w:rPr>
              <w:t>EMOCRATICCONGO</w:t>
            </w:r>
          </w:p>
        </w:tc>
        <w:tc>
          <w:tcPr>
            <w:tcW w:w="992" w:type="dxa"/>
          </w:tcPr>
          <w:p w:rsidR="00C333AA" w:rsidRPr="00E72D8E" w:rsidRDefault="00C333AA" w:rsidP="00E72D8E">
            <w:pPr>
              <w:jc w:val="center"/>
              <w:rPr>
                <w:b/>
                <w:bCs/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</w:tcPr>
          <w:p w:rsidR="00C333AA" w:rsidRPr="00E72D8E" w:rsidRDefault="00C333AA" w:rsidP="00E72D8E">
            <w:pPr>
              <w:jc w:val="right"/>
              <w:rPr>
                <w:sz w:val="24"/>
                <w:szCs w:val="24"/>
              </w:rPr>
            </w:pPr>
            <w:r w:rsidRPr="00E72D8E">
              <w:rPr>
                <w:sz w:val="24"/>
                <w:szCs w:val="24"/>
              </w:rPr>
              <w:t>BWAZU TAMO ANSELME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C333AA" w:rsidRPr="00F24A0F" w:rsidRDefault="00C333AA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4</w:t>
            </w:r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F24A0F" w:rsidRPr="00E72D8E" w:rsidRDefault="00E21C70" w:rsidP="00E72D8E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Wanisolomn7@gmail.com</w:t>
            </w:r>
          </w:p>
        </w:tc>
        <w:tc>
          <w:tcPr>
            <w:tcW w:w="1951" w:type="dxa"/>
            <w:vAlign w:val="center"/>
          </w:tcPr>
          <w:p w:rsidR="00F24A0F" w:rsidRPr="00E72D8E" w:rsidRDefault="00851622" w:rsidP="00183D5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E21C70" w:rsidRPr="00E72D8E">
              <w:rPr>
                <w:sz w:val="24"/>
                <w:szCs w:val="24"/>
              </w:rPr>
              <w:t>211923104466</w:t>
            </w:r>
          </w:p>
        </w:tc>
        <w:tc>
          <w:tcPr>
            <w:tcW w:w="3260" w:type="dxa"/>
            <w:vAlign w:val="center"/>
          </w:tcPr>
          <w:p w:rsidR="00F24A0F" w:rsidRPr="00E72D8E" w:rsidRDefault="00E21C70" w:rsidP="00E72D8E">
            <w:pPr>
              <w:bidi w:val="0"/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SOUTH SUDAN</w:t>
            </w:r>
          </w:p>
        </w:tc>
        <w:tc>
          <w:tcPr>
            <w:tcW w:w="992" w:type="dxa"/>
            <w:vAlign w:val="center"/>
          </w:tcPr>
          <w:p w:rsidR="00F24A0F" w:rsidRPr="00E72D8E" w:rsidRDefault="00E21C70" w:rsidP="00E72D8E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F24A0F" w:rsidRPr="00E72D8E" w:rsidRDefault="00E21C70" w:rsidP="00E72D8E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WANI SOLOMN BILAL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F24A0F" w:rsidRPr="00F24A0F" w:rsidRDefault="00F24A0F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5</w:t>
            </w:r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F24A0F" w:rsidRPr="00E72D8E" w:rsidRDefault="00D37612" w:rsidP="00E72D8E">
            <w:pPr>
              <w:jc w:val="right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jamesgworit@gmail.com</w:t>
            </w:r>
          </w:p>
        </w:tc>
        <w:tc>
          <w:tcPr>
            <w:tcW w:w="1951" w:type="dxa"/>
            <w:vAlign w:val="center"/>
          </w:tcPr>
          <w:p w:rsidR="00F24A0F" w:rsidRPr="00E72D8E" w:rsidRDefault="00851622" w:rsidP="00183D50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00</w:t>
            </w:r>
            <w:r w:rsidR="00D37612" w:rsidRPr="00E72D8E">
              <w:rPr>
                <w:sz w:val="24"/>
                <w:szCs w:val="24"/>
              </w:rPr>
              <w:t>920119988</w:t>
            </w:r>
          </w:p>
        </w:tc>
        <w:tc>
          <w:tcPr>
            <w:tcW w:w="3260" w:type="dxa"/>
            <w:vAlign w:val="center"/>
          </w:tcPr>
          <w:p w:rsidR="00F24A0F" w:rsidRPr="00E72D8E" w:rsidRDefault="00D37612" w:rsidP="00E72D8E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SOUTH SUDAN</w:t>
            </w:r>
          </w:p>
        </w:tc>
        <w:tc>
          <w:tcPr>
            <w:tcW w:w="992" w:type="dxa"/>
            <w:vAlign w:val="center"/>
          </w:tcPr>
          <w:p w:rsidR="00F24A0F" w:rsidRPr="00E72D8E" w:rsidRDefault="00D37612" w:rsidP="00E72D8E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F24A0F" w:rsidRPr="00E72D8E" w:rsidRDefault="00E21C70" w:rsidP="00E72D8E">
            <w:pPr>
              <w:jc w:val="right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JAMES GWORIT</w:t>
            </w:r>
            <w:r w:rsidR="00D37612" w:rsidRPr="00E72D8E">
              <w:rPr>
                <w:sz w:val="24"/>
                <w:szCs w:val="24"/>
              </w:rPr>
              <w:t xml:space="preserve"> LORO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F24A0F" w:rsidRPr="00F24A0F" w:rsidRDefault="00F24A0F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6</w:t>
            </w:r>
          </w:p>
        </w:tc>
      </w:tr>
      <w:tr w:rsidR="00183D50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F24A0F" w:rsidRPr="00E72D8E" w:rsidRDefault="00D37612" w:rsidP="00E72D8E">
            <w:pPr>
              <w:bidi w:val="0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Rahmahassan466@gmail.com</w:t>
            </w:r>
          </w:p>
        </w:tc>
        <w:tc>
          <w:tcPr>
            <w:tcW w:w="1951" w:type="dxa"/>
            <w:vAlign w:val="center"/>
          </w:tcPr>
          <w:p w:rsidR="00F24A0F" w:rsidRPr="00E72D8E" w:rsidRDefault="00851622" w:rsidP="00183D50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D37612" w:rsidRPr="00E72D8E">
              <w:rPr>
                <w:sz w:val="24"/>
                <w:szCs w:val="24"/>
              </w:rPr>
              <w:t>249123495884</w:t>
            </w:r>
          </w:p>
        </w:tc>
        <w:tc>
          <w:tcPr>
            <w:tcW w:w="3260" w:type="dxa"/>
            <w:vAlign w:val="center"/>
          </w:tcPr>
          <w:p w:rsidR="00F24A0F" w:rsidRPr="00E72D8E" w:rsidRDefault="00D37612" w:rsidP="00E72D8E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SUDAN</w:t>
            </w:r>
          </w:p>
        </w:tc>
        <w:tc>
          <w:tcPr>
            <w:tcW w:w="992" w:type="dxa"/>
            <w:vAlign w:val="center"/>
          </w:tcPr>
          <w:p w:rsidR="00F24A0F" w:rsidRPr="00E72D8E" w:rsidRDefault="00D37612" w:rsidP="00E72D8E">
            <w:pPr>
              <w:bidi w:val="0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F24A0F" w:rsidRPr="00E72D8E" w:rsidRDefault="00D37612" w:rsidP="00E72D8E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ALRAHMA HASSAN ALRAHMA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F24A0F" w:rsidRPr="00F24A0F" w:rsidRDefault="00F24A0F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7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Brema.mimi@gmail.com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rFonts w:asciiTheme="minorHAnsi" w:hAnsiTheme="minorHAnsi"/>
                <w:color w:val="000000" w:themeColor="text1"/>
                <w:sz w:val="24"/>
                <w:szCs w:val="24"/>
                <w:lang w:bidi="ar-EG"/>
              </w:rPr>
              <w:t>00</w:t>
            </w:r>
            <w:r w:rsidR="00431C8B">
              <w:rPr>
                <w:rFonts w:asciiTheme="minorHAnsi" w:hAnsiTheme="minorHAnsi"/>
                <w:color w:val="000000" w:themeColor="text1"/>
                <w:sz w:val="24"/>
                <w:szCs w:val="24"/>
                <w:lang w:bidi="ar-EG"/>
              </w:rPr>
              <w:t>249919157088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SUDAN</w:t>
            </w:r>
          </w:p>
        </w:tc>
        <w:tc>
          <w:tcPr>
            <w:tcW w:w="992" w:type="dxa"/>
            <w:vAlign w:val="center"/>
          </w:tcPr>
          <w:p w:rsidR="00431C8B" w:rsidRPr="00E72D8E" w:rsidRDefault="00431C8B" w:rsidP="00431C8B">
            <w:pPr>
              <w:bidi w:val="0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MAHDI MOHAMED AHMED BREMA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8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Mundiasitali5@gmail.com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00</w:t>
            </w:r>
            <w:r w:rsidR="00431C8B" w:rsidRPr="00E72D8E">
              <w:rPr>
                <w:sz w:val="24"/>
                <w:szCs w:val="24"/>
              </w:rPr>
              <w:t>260979469146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ZAMBIA</w:t>
            </w:r>
          </w:p>
        </w:tc>
        <w:tc>
          <w:tcPr>
            <w:tcW w:w="992" w:type="dxa"/>
            <w:vAlign w:val="center"/>
          </w:tcPr>
          <w:p w:rsidR="00431C8B" w:rsidRPr="00E72D8E" w:rsidRDefault="00431C8B" w:rsidP="00431C8B">
            <w:pPr>
              <w:bidi w:val="0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MUNDIA SITALI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9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tandasyams@gmail.com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31C8B" w:rsidRPr="00E72D8E">
              <w:rPr>
                <w:sz w:val="24"/>
                <w:szCs w:val="24"/>
              </w:rPr>
              <w:t>260977621682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ZAMBIA</w:t>
            </w:r>
          </w:p>
        </w:tc>
        <w:tc>
          <w:tcPr>
            <w:tcW w:w="992" w:type="dxa"/>
            <w:vAlign w:val="center"/>
          </w:tcPr>
          <w:p w:rsidR="00431C8B" w:rsidRPr="00E72D8E" w:rsidRDefault="00431C8B" w:rsidP="00431C8B">
            <w:pPr>
              <w:bidi w:val="0"/>
              <w:jc w:val="center"/>
              <w:rPr>
                <w:rFonts w:asciiTheme="minorHAnsi" w:hAnsiTheme="minorHAnsi"/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SYAMUNYANGWA TANDA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10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Clement.quate@energymin.gov.gh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sz w:val="24"/>
                <w:szCs w:val="24"/>
              </w:rPr>
              <w:t>00</w:t>
            </w:r>
            <w:r w:rsidR="00431C8B" w:rsidRPr="00E72D8E">
              <w:rPr>
                <w:sz w:val="24"/>
                <w:szCs w:val="24"/>
              </w:rPr>
              <w:t>233543639003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GHANA</w:t>
            </w:r>
          </w:p>
        </w:tc>
        <w:tc>
          <w:tcPr>
            <w:tcW w:w="992" w:type="dxa"/>
            <w:vAlign w:val="center"/>
          </w:tcPr>
          <w:p w:rsidR="00431C8B" w:rsidRPr="00E72D8E" w:rsidRDefault="00431C8B" w:rsidP="00431C8B">
            <w:pPr>
              <w:bidi w:val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CLEMENT ADDO QUAYE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11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dboatingyeboah@gmail.com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31C8B" w:rsidRPr="00E72D8E">
              <w:rPr>
                <w:sz w:val="24"/>
                <w:szCs w:val="24"/>
              </w:rPr>
              <w:t>2333249037975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E72D8E">
              <w:rPr>
                <w:sz w:val="24"/>
                <w:szCs w:val="24"/>
              </w:rPr>
              <w:t>GHANA</w:t>
            </w:r>
          </w:p>
        </w:tc>
        <w:tc>
          <w:tcPr>
            <w:tcW w:w="992" w:type="dxa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DANIEL BOATING YEBOAH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12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ndoubainno@gmail.com</w:t>
            </w:r>
          </w:p>
        </w:tc>
        <w:tc>
          <w:tcPr>
            <w:tcW w:w="1951" w:type="dxa"/>
            <w:vAlign w:val="center"/>
          </w:tcPr>
          <w:p w:rsidR="00431C8B" w:rsidRPr="00E72D8E" w:rsidRDefault="00851622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31C8B" w:rsidRPr="00E72D8E">
              <w:rPr>
                <w:sz w:val="24"/>
                <w:szCs w:val="24"/>
              </w:rPr>
              <w:t>23592709175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CHAD</w:t>
            </w:r>
          </w:p>
        </w:tc>
        <w:tc>
          <w:tcPr>
            <w:tcW w:w="992" w:type="dxa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NDOUBA INNOCENT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13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431C8B" w:rsidRPr="00183D50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183D50">
              <w:rPr>
                <w:sz w:val="24"/>
                <w:szCs w:val="24"/>
              </w:rPr>
              <w:t>ibnioumar@yahoo.FR</w:t>
            </w:r>
          </w:p>
        </w:tc>
        <w:tc>
          <w:tcPr>
            <w:tcW w:w="1951" w:type="dxa"/>
            <w:vAlign w:val="center"/>
          </w:tcPr>
          <w:p w:rsidR="00431C8B" w:rsidRPr="00183D50" w:rsidRDefault="00851622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31C8B" w:rsidRPr="00183D50">
              <w:rPr>
                <w:sz w:val="24"/>
                <w:szCs w:val="24"/>
              </w:rPr>
              <w:t>23566229286</w:t>
            </w:r>
          </w:p>
        </w:tc>
        <w:tc>
          <w:tcPr>
            <w:tcW w:w="3260" w:type="dxa"/>
            <w:vAlign w:val="center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  <w:rtl/>
              </w:rPr>
            </w:pPr>
            <w:r w:rsidRPr="00E72D8E">
              <w:rPr>
                <w:sz w:val="24"/>
                <w:szCs w:val="24"/>
              </w:rPr>
              <w:t>CHAD</w:t>
            </w:r>
          </w:p>
        </w:tc>
        <w:tc>
          <w:tcPr>
            <w:tcW w:w="992" w:type="dxa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183D50" w:rsidRDefault="00431C8B" w:rsidP="00431C8B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183D50">
              <w:rPr>
                <w:color w:val="000000" w:themeColor="text1"/>
                <w:sz w:val="24"/>
                <w:szCs w:val="24"/>
                <w:lang w:bidi="ar-EG"/>
              </w:rPr>
              <w:t>IBNI OUMAR ABDERAMANE ADOUMA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</w:t>
            </w: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lastRenderedPageBreak/>
              <w:t>4</w:t>
            </w:r>
          </w:p>
        </w:tc>
      </w:tr>
      <w:tr w:rsidR="00431C8B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</w:tcPr>
          <w:p w:rsidR="00431C8B" w:rsidRPr="00183D50" w:rsidRDefault="00431C8B" w:rsidP="00431C8B">
            <w:pPr>
              <w:bidi w:val="0"/>
              <w:rPr>
                <w:sz w:val="24"/>
                <w:szCs w:val="24"/>
                <w:rtl/>
              </w:rPr>
            </w:pPr>
            <w:r w:rsidRPr="00183D50">
              <w:rPr>
                <w:sz w:val="24"/>
                <w:szCs w:val="24"/>
              </w:rPr>
              <w:lastRenderedPageBreak/>
              <w:t>Inous_traore@yahoo.FR</w:t>
            </w:r>
          </w:p>
        </w:tc>
        <w:tc>
          <w:tcPr>
            <w:tcW w:w="1951" w:type="dxa"/>
            <w:vAlign w:val="center"/>
          </w:tcPr>
          <w:p w:rsidR="00431C8B" w:rsidRPr="00183D50" w:rsidRDefault="00851622" w:rsidP="00431C8B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431C8B" w:rsidRPr="00183D50">
              <w:rPr>
                <w:sz w:val="24"/>
                <w:szCs w:val="24"/>
              </w:rPr>
              <w:t>22676675208</w:t>
            </w:r>
          </w:p>
        </w:tc>
        <w:tc>
          <w:tcPr>
            <w:tcW w:w="3260" w:type="dxa"/>
            <w:vAlign w:val="center"/>
          </w:tcPr>
          <w:p w:rsidR="00431C8B" w:rsidRPr="00183D50" w:rsidRDefault="00431C8B" w:rsidP="00431C8B">
            <w:pPr>
              <w:jc w:val="center"/>
              <w:rPr>
                <w:sz w:val="24"/>
                <w:szCs w:val="24"/>
                <w:rtl/>
              </w:rPr>
            </w:pPr>
            <w:r w:rsidRPr="00183D50">
              <w:rPr>
                <w:sz w:val="24"/>
                <w:szCs w:val="24"/>
              </w:rPr>
              <w:t>BURKINA FASO</w:t>
            </w:r>
          </w:p>
        </w:tc>
        <w:tc>
          <w:tcPr>
            <w:tcW w:w="992" w:type="dxa"/>
          </w:tcPr>
          <w:p w:rsidR="00431C8B" w:rsidRPr="00E72D8E" w:rsidRDefault="00431C8B" w:rsidP="00431C8B">
            <w:pPr>
              <w:jc w:val="center"/>
              <w:rPr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431C8B" w:rsidRPr="00E72D8E" w:rsidRDefault="00431C8B" w:rsidP="00431C8B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TRAORE INOUSSA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431C8B" w:rsidRPr="00F24A0F" w:rsidRDefault="00431C8B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15</w:t>
            </w:r>
          </w:p>
        </w:tc>
      </w:tr>
      <w:tr w:rsidR="005F2F02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5F2F02" w:rsidRPr="00431C8B" w:rsidRDefault="005F2F02" w:rsidP="005F2F02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tassambedobrice@gmail.com</w:t>
            </w:r>
          </w:p>
        </w:tc>
        <w:tc>
          <w:tcPr>
            <w:tcW w:w="1951" w:type="dxa"/>
            <w:vAlign w:val="center"/>
          </w:tcPr>
          <w:p w:rsidR="005F2F02" w:rsidRPr="00E72D8E" w:rsidRDefault="00851622" w:rsidP="005F2F02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00</w:t>
            </w:r>
            <w:r w:rsidR="005F2F02">
              <w:rPr>
                <w:color w:val="000000" w:themeColor="text1"/>
                <w:sz w:val="24"/>
                <w:szCs w:val="24"/>
                <w:lang w:bidi="ar-EG"/>
              </w:rPr>
              <w:t>22671878541</w:t>
            </w:r>
          </w:p>
        </w:tc>
        <w:tc>
          <w:tcPr>
            <w:tcW w:w="3260" w:type="dxa"/>
            <w:vAlign w:val="center"/>
          </w:tcPr>
          <w:p w:rsidR="005F2F02" w:rsidRPr="00183D50" w:rsidRDefault="005F2F02" w:rsidP="005F2F02">
            <w:pPr>
              <w:jc w:val="center"/>
              <w:rPr>
                <w:sz w:val="24"/>
                <w:szCs w:val="24"/>
                <w:rtl/>
              </w:rPr>
            </w:pPr>
            <w:r w:rsidRPr="00183D50">
              <w:rPr>
                <w:sz w:val="24"/>
                <w:szCs w:val="24"/>
              </w:rPr>
              <w:t>BURKINA FASO</w:t>
            </w:r>
          </w:p>
        </w:tc>
        <w:tc>
          <w:tcPr>
            <w:tcW w:w="992" w:type="dxa"/>
          </w:tcPr>
          <w:p w:rsidR="005F2F02" w:rsidRPr="00E72D8E" w:rsidRDefault="005F2F02" w:rsidP="005F2F02">
            <w:pPr>
              <w:jc w:val="center"/>
              <w:rPr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5F2F02" w:rsidRPr="00E72D8E" w:rsidRDefault="005F2F02" w:rsidP="005F2F02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TASSAMBEDO BRICE AMED WENDINMI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5F2F02" w:rsidRPr="00F24A0F" w:rsidRDefault="005F2F02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16</w:t>
            </w:r>
          </w:p>
        </w:tc>
      </w:tr>
      <w:tr w:rsidR="005F2F02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5F2F02" w:rsidRPr="00431C8B" w:rsidRDefault="005F2F02" w:rsidP="005F2F02">
            <w:pPr>
              <w:bidi w:val="0"/>
              <w:rPr>
                <w:sz w:val="24"/>
                <w:szCs w:val="24"/>
                <w:rtl/>
              </w:rPr>
            </w:pPr>
            <w:r w:rsidRPr="00431C8B">
              <w:rPr>
                <w:sz w:val="24"/>
                <w:szCs w:val="24"/>
              </w:rPr>
              <w:t>ngoloah@yahoo.FR</w:t>
            </w:r>
          </w:p>
        </w:tc>
        <w:tc>
          <w:tcPr>
            <w:tcW w:w="1951" w:type="dxa"/>
            <w:vAlign w:val="center"/>
          </w:tcPr>
          <w:p w:rsidR="005F2F02" w:rsidRPr="009D7C07" w:rsidRDefault="00851622" w:rsidP="009D7C07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5F2F02" w:rsidRPr="009D7C07">
              <w:rPr>
                <w:sz w:val="24"/>
                <w:szCs w:val="24"/>
              </w:rPr>
              <w:t>24106755498</w:t>
            </w:r>
          </w:p>
        </w:tc>
        <w:tc>
          <w:tcPr>
            <w:tcW w:w="3260" w:type="dxa"/>
            <w:vAlign w:val="center"/>
          </w:tcPr>
          <w:p w:rsidR="005F2F02" w:rsidRPr="0045063A" w:rsidRDefault="005F2F02" w:rsidP="005F2F02">
            <w:pPr>
              <w:jc w:val="center"/>
              <w:rPr>
                <w:sz w:val="24"/>
                <w:szCs w:val="24"/>
                <w:rtl/>
              </w:rPr>
            </w:pPr>
            <w:r w:rsidRPr="0045063A">
              <w:rPr>
                <w:sz w:val="24"/>
                <w:szCs w:val="24"/>
              </w:rPr>
              <w:t>GABON</w:t>
            </w:r>
          </w:p>
        </w:tc>
        <w:tc>
          <w:tcPr>
            <w:tcW w:w="992" w:type="dxa"/>
          </w:tcPr>
          <w:p w:rsidR="005F2F02" w:rsidRPr="00E72D8E" w:rsidRDefault="005F2F02" w:rsidP="005F2F02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  <w:r w:rsidRPr="00E72D8E">
              <w:rPr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5F2F02" w:rsidRPr="00E72D8E" w:rsidRDefault="005F2F02" w:rsidP="005F2F02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NGOLOA PRISCA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5F2F02" w:rsidRPr="00F24A0F" w:rsidRDefault="005F2F02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17</w:t>
            </w:r>
          </w:p>
        </w:tc>
      </w:tr>
      <w:tr w:rsidR="003504B6" w:rsidTr="009D7C07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3504B6" w:rsidRPr="00E72D8E" w:rsidRDefault="003504B6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Armando2727@gmail.com</w:t>
            </w:r>
          </w:p>
        </w:tc>
        <w:tc>
          <w:tcPr>
            <w:tcW w:w="1951" w:type="dxa"/>
            <w:vAlign w:val="center"/>
          </w:tcPr>
          <w:p w:rsidR="003504B6" w:rsidRPr="009D7C07" w:rsidRDefault="00851622" w:rsidP="009D7C07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3504B6" w:rsidRPr="009D7C07">
              <w:rPr>
                <w:sz w:val="24"/>
                <w:szCs w:val="24"/>
              </w:rPr>
              <w:t>240222259856</w:t>
            </w:r>
          </w:p>
        </w:tc>
        <w:tc>
          <w:tcPr>
            <w:tcW w:w="3260" w:type="dxa"/>
            <w:vAlign w:val="center"/>
          </w:tcPr>
          <w:p w:rsidR="003504B6" w:rsidRPr="003504B6" w:rsidRDefault="003504B6" w:rsidP="003504B6">
            <w:pPr>
              <w:jc w:val="center"/>
              <w:rPr>
                <w:sz w:val="24"/>
                <w:szCs w:val="24"/>
                <w:rtl/>
              </w:rPr>
            </w:pPr>
            <w:r w:rsidRPr="003504B6">
              <w:rPr>
                <w:sz w:val="24"/>
                <w:szCs w:val="24"/>
              </w:rPr>
              <w:t>EQUATORIAL GUINEA</w:t>
            </w:r>
          </w:p>
        </w:tc>
        <w:tc>
          <w:tcPr>
            <w:tcW w:w="992" w:type="dxa"/>
          </w:tcPr>
          <w:p w:rsidR="003504B6" w:rsidRPr="00E72D8E" w:rsidRDefault="003504B6" w:rsidP="003504B6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3504B6" w:rsidRPr="00E72D8E" w:rsidRDefault="003504B6" w:rsidP="003504B6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ARMANDO PACO COMPANA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3504B6" w:rsidRPr="00F24A0F" w:rsidRDefault="003504B6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18</w:t>
            </w:r>
          </w:p>
        </w:tc>
      </w:tr>
      <w:tr w:rsidR="009D7C07" w:rsidTr="008739EB">
        <w:trPr>
          <w:trHeight w:val="291"/>
        </w:trPr>
        <w:tc>
          <w:tcPr>
            <w:tcW w:w="3577" w:type="dxa"/>
            <w:tcBorders>
              <w:left w:val="thickThinSmallGap" w:sz="18" w:space="0" w:color="auto"/>
            </w:tcBorders>
            <w:vAlign w:val="center"/>
          </w:tcPr>
          <w:p w:rsidR="009D7C07" w:rsidRPr="009D7C07" w:rsidRDefault="009D7C07" w:rsidP="009D7C07">
            <w:pPr>
              <w:bidi w:val="0"/>
              <w:rPr>
                <w:sz w:val="24"/>
                <w:szCs w:val="24"/>
                <w:rtl/>
              </w:rPr>
            </w:pPr>
            <w:r w:rsidRPr="009D7C07">
              <w:rPr>
                <w:sz w:val="24"/>
                <w:szCs w:val="24"/>
              </w:rPr>
              <w:t>Kodj017012014@hotmail.com</w:t>
            </w:r>
          </w:p>
        </w:tc>
        <w:tc>
          <w:tcPr>
            <w:tcW w:w="1951" w:type="dxa"/>
            <w:vAlign w:val="center"/>
          </w:tcPr>
          <w:p w:rsidR="009D7C07" w:rsidRPr="009D7C07" w:rsidRDefault="00851622" w:rsidP="009D7C07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9D7C07" w:rsidRPr="009D7C07">
              <w:rPr>
                <w:sz w:val="24"/>
                <w:szCs w:val="24"/>
              </w:rPr>
              <w:t>240222276193</w:t>
            </w:r>
          </w:p>
        </w:tc>
        <w:tc>
          <w:tcPr>
            <w:tcW w:w="3260" w:type="dxa"/>
            <w:vAlign w:val="center"/>
          </w:tcPr>
          <w:p w:rsidR="009D7C07" w:rsidRPr="003504B6" w:rsidRDefault="009D7C07" w:rsidP="009D7C07">
            <w:pPr>
              <w:jc w:val="center"/>
              <w:rPr>
                <w:sz w:val="24"/>
                <w:szCs w:val="24"/>
                <w:rtl/>
              </w:rPr>
            </w:pPr>
            <w:r w:rsidRPr="003504B6">
              <w:rPr>
                <w:sz w:val="24"/>
                <w:szCs w:val="24"/>
              </w:rPr>
              <w:t>EQUATORIAL GUINEA</w:t>
            </w:r>
          </w:p>
        </w:tc>
        <w:tc>
          <w:tcPr>
            <w:tcW w:w="992" w:type="dxa"/>
          </w:tcPr>
          <w:p w:rsidR="009D7C07" w:rsidRPr="00E72D8E" w:rsidRDefault="009D7C07" w:rsidP="009D7C07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right w:val="thickThinSmallGap" w:sz="18" w:space="0" w:color="auto"/>
            </w:tcBorders>
            <w:vAlign w:val="center"/>
          </w:tcPr>
          <w:p w:rsidR="009D7C07" w:rsidRPr="00E72D8E" w:rsidRDefault="009D7C07" w:rsidP="009D7C07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>
              <w:rPr>
                <w:color w:val="000000" w:themeColor="text1"/>
                <w:sz w:val="24"/>
                <w:szCs w:val="24"/>
                <w:lang w:bidi="ar-EG"/>
              </w:rPr>
              <w:t>FRANCISCO MBA NGUEMA OKOMO</w:t>
            </w:r>
          </w:p>
        </w:tc>
        <w:tc>
          <w:tcPr>
            <w:tcW w:w="567" w:type="dxa"/>
            <w:tcBorders>
              <w:left w:val="thickThinSmallGap" w:sz="18" w:space="0" w:color="auto"/>
              <w:right w:val="thinThickSmallGap" w:sz="18" w:space="0" w:color="auto"/>
            </w:tcBorders>
            <w:vAlign w:val="bottom"/>
          </w:tcPr>
          <w:p w:rsidR="009D7C07" w:rsidRPr="00F24A0F" w:rsidRDefault="009D7C07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19</w:t>
            </w:r>
          </w:p>
        </w:tc>
      </w:tr>
      <w:tr w:rsidR="009D7C07" w:rsidTr="009D7C07">
        <w:trPr>
          <w:trHeight w:val="352"/>
        </w:trPr>
        <w:tc>
          <w:tcPr>
            <w:tcW w:w="3577" w:type="dxa"/>
            <w:tcBorders>
              <w:left w:val="thickThinSmallGap" w:sz="18" w:space="0" w:color="auto"/>
              <w:bottom w:val="thickThinSmallGap" w:sz="18" w:space="0" w:color="auto"/>
            </w:tcBorders>
            <w:vAlign w:val="center"/>
          </w:tcPr>
          <w:p w:rsidR="009D7C07" w:rsidRPr="009D7C07" w:rsidRDefault="009D7C07" w:rsidP="009D7C07">
            <w:pPr>
              <w:bidi w:val="0"/>
              <w:rPr>
                <w:sz w:val="24"/>
                <w:szCs w:val="24"/>
                <w:rtl/>
              </w:rPr>
            </w:pPr>
            <w:r w:rsidRPr="009D7C07">
              <w:rPr>
                <w:sz w:val="24"/>
                <w:szCs w:val="24"/>
              </w:rPr>
              <w:t>Aadil.busawon@ceb-intnet.mu</w:t>
            </w:r>
          </w:p>
        </w:tc>
        <w:tc>
          <w:tcPr>
            <w:tcW w:w="1951" w:type="dxa"/>
            <w:tcBorders>
              <w:bottom w:val="thickThinSmallGap" w:sz="18" w:space="0" w:color="auto"/>
            </w:tcBorders>
            <w:vAlign w:val="center"/>
          </w:tcPr>
          <w:p w:rsidR="009D7C07" w:rsidRPr="009D7C07" w:rsidRDefault="00851622" w:rsidP="009D7C07">
            <w:pPr>
              <w:bidi w:val="0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00</w:t>
            </w:r>
            <w:r w:rsidR="009D7C07" w:rsidRPr="009D7C07">
              <w:rPr>
                <w:sz w:val="24"/>
                <w:szCs w:val="24"/>
              </w:rPr>
              <w:t>23052522043</w:t>
            </w:r>
          </w:p>
        </w:tc>
        <w:tc>
          <w:tcPr>
            <w:tcW w:w="3260" w:type="dxa"/>
            <w:tcBorders>
              <w:bottom w:val="thickThinSmallGap" w:sz="18" w:space="0" w:color="auto"/>
            </w:tcBorders>
            <w:vAlign w:val="center"/>
          </w:tcPr>
          <w:p w:rsidR="009D7C07" w:rsidRPr="009D7C07" w:rsidRDefault="009D7C07" w:rsidP="009D7C07">
            <w:pPr>
              <w:jc w:val="center"/>
              <w:rPr>
                <w:sz w:val="24"/>
                <w:szCs w:val="24"/>
                <w:rtl/>
              </w:rPr>
            </w:pPr>
            <w:r w:rsidRPr="009D7C07">
              <w:rPr>
                <w:sz w:val="24"/>
                <w:szCs w:val="24"/>
              </w:rPr>
              <w:t>Mauritius</w:t>
            </w:r>
          </w:p>
        </w:tc>
        <w:tc>
          <w:tcPr>
            <w:tcW w:w="992" w:type="dxa"/>
            <w:tcBorders>
              <w:bottom w:val="thickThinSmallGap" w:sz="18" w:space="0" w:color="auto"/>
            </w:tcBorders>
          </w:tcPr>
          <w:p w:rsidR="009D7C07" w:rsidRPr="00E72D8E" w:rsidRDefault="009D7C07" w:rsidP="009D7C07">
            <w:pPr>
              <w:jc w:val="center"/>
              <w:rPr>
                <w:sz w:val="24"/>
                <w:szCs w:val="24"/>
                <w:rtl/>
                <w:lang w:bidi="ar-EG"/>
              </w:rPr>
            </w:pPr>
            <w:r w:rsidRPr="00E72D8E"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4962" w:type="dxa"/>
            <w:tcBorders>
              <w:bottom w:val="thickThinSmallGap" w:sz="18" w:space="0" w:color="auto"/>
              <w:right w:val="thickThinSmallGap" w:sz="18" w:space="0" w:color="auto"/>
            </w:tcBorders>
            <w:vAlign w:val="center"/>
          </w:tcPr>
          <w:p w:rsidR="009D7C07" w:rsidRPr="009D7C07" w:rsidRDefault="009D7C07" w:rsidP="009D7C07">
            <w:pPr>
              <w:bidi w:val="0"/>
              <w:rPr>
                <w:color w:val="000000" w:themeColor="text1"/>
                <w:sz w:val="24"/>
                <w:szCs w:val="24"/>
                <w:rtl/>
                <w:lang w:bidi="ar-EG"/>
              </w:rPr>
            </w:pPr>
            <w:r w:rsidRPr="009D7C07">
              <w:rPr>
                <w:color w:val="000000" w:themeColor="text1"/>
                <w:sz w:val="24"/>
                <w:szCs w:val="24"/>
                <w:lang w:bidi="ar-EG"/>
              </w:rPr>
              <w:t>AADIL BUSAWON</w:t>
            </w:r>
          </w:p>
        </w:tc>
        <w:tc>
          <w:tcPr>
            <w:tcW w:w="567" w:type="dxa"/>
            <w:tcBorders>
              <w:left w:val="thickThinSmallGap" w:sz="18" w:space="0" w:color="auto"/>
              <w:bottom w:val="thickThinSmallGap" w:sz="18" w:space="0" w:color="auto"/>
              <w:right w:val="thinThickSmallGap" w:sz="18" w:space="0" w:color="auto"/>
            </w:tcBorders>
            <w:vAlign w:val="bottom"/>
          </w:tcPr>
          <w:p w:rsidR="009D7C07" w:rsidRPr="00F24A0F" w:rsidRDefault="009D7C07" w:rsidP="009D7C07">
            <w:pPr>
              <w:pStyle w:val="Footer"/>
              <w:tabs>
                <w:tab w:val="clear" w:pos="4153"/>
                <w:tab w:val="clear" w:pos="8306"/>
                <w:tab w:val="left" w:pos="8678"/>
              </w:tabs>
              <w:bidi w:val="0"/>
              <w:spacing w:line="168" w:lineRule="auto"/>
              <w:jc w:val="center"/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rtl/>
                <w:lang w:bidi="ar-EG"/>
              </w:rPr>
            </w:pPr>
            <w:r w:rsidRPr="00F24A0F">
              <w:rPr>
                <w:rFonts w:ascii="Browallia New" w:hAnsi="Browallia New" w:cs="Browallia New"/>
                <w:b/>
                <w:bCs/>
                <w:color w:val="000000" w:themeColor="text1"/>
                <w:sz w:val="32"/>
                <w:szCs w:val="32"/>
                <w:lang w:bidi="ar-EG"/>
              </w:rPr>
              <w:t>20</w:t>
            </w:r>
          </w:p>
        </w:tc>
      </w:tr>
    </w:tbl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eastAsia="Batang" w:cs="Times New Roman"/>
          <w:b/>
          <w:bCs/>
          <w:noProof w:val="0"/>
          <w:sz w:val="32"/>
          <w:szCs w:val="32"/>
          <w:rtl/>
          <w:lang w:eastAsia="en-US" w:bidi="ar-EG"/>
        </w:rPr>
      </w:pPr>
    </w:p>
    <w:p w:rsidR="000313E6" w:rsidRDefault="000313E6" w:rsidP="000313E6">
      <w:pPr>
        <w:spacing w:line="480" w:lineRule="auto"/>
        <w:rPr>
          <w:rFonts w:cs="Times New Roman"/>
          <w:b/>
          <w:bCs/>
          <w:noProof w:val="0"/>
          <w:sz w:val="30"/>
          <w:szCs w:val="30"/>
          <w:rtl/>
          <w:lang w:eastAsia="en-US" w:bidi="ar-EG"/>
        </w:rPr>
      </w:pPr>
    </w:p>
    <w:sectPr w:rsidR="000313E6" w:rsidSect="00F24A0F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-972" w:right="2760" w:bottom="1134" w:left="255" w:header="142" w:footer="0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4B1" w:rsidRDefault="00D664B1" w:rsidP="0040488D">
      <w:r>
        <w:separator/>
      </w:r>
    </w:p>
  </w:endnote>
  <w:endnote w:type="continuationSeparator" w:id="1">
    <w:p w:rsidR="00D664B1" w:rsidRDefault="00D664B1" w:rsidP="00404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rowallia New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AC6" w:rsidRPr="00B37B24" w:rsidRDefault="00556D47" w:rsidP="00F24A0F">
    <w:pPr>
      <w:pStyle w:val="Footer"/>
      <w:spacing w:line="168" w:lineRule="auto"/>
      <w:rPr>
        <w:b/>
        <w:bCs/>
        <w:rtl/>
        <w:lang w:bidi="ar-EG"/>
      </w:rPr>
    </w:pPr>
    <w:r>
      <w:rPr>
        <w:rtl/>
        <w:lang w:bidi="ar-EG"/>
      </w:rPr>
      <w:tab/>
    </w:r>
  </w:p>
  <w:p w:rsidR="00217888" w:rsidRPr="002C71FE" w:rsidRDefault="00217888" w:rsidP="00AA4E89">
    <w:pPr>
      <w:pStyle w:val="Footer"/>
      <w:jc w:val="right"/>
      <w:rPr>
        <w:lang w:bidi="ar-EG"/>
      </w:rPr>
    </w:pPr>
  </w:p>
  <w:p w:rsidR="00AA4E89" w:rsidRPr="0092666E" w:rsidRDefault="00AA4E89" w:rsidP="00AA4E89">
    <w:pPr>
      <w:pStyle w:val="Footer"/>
      <w:jc w:val="right"/>
      <w:rPr>
        <w:lang w:bidi="ar-EG"/>
      </w:rPr>
    </w:pPr>
  </w:p>
  <w:p w:rsidR="00217888" w:rsidRDefault="00217888" w:rsidP="005E0EDE">
    <w:pPr>
      <w:pStyle w:val="Footer"/>
      <w:tabs>
        <w:tab w:val="left" w:pos="8636"/>
      </w:tabs>
    </w:pPr>
    <w:r>
      <w:rPr>
        <w:rtl/>
      </w:rPr>
      <w:tab/>
    </w:r>
    <w:r>
      <w:rPr>
        <w:rtl/>
      </w:rPr>
      <w:tab/>
    </w:r>
    <w:r>
      <w:rPr>
        <w:rtl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888" w:rsidRDefault="00217888" w:rsidP="009C172C">
    <w:pPr>
      <w:pStyle w:val="Footer"/>
      <w:tabs>
        <w:tab w:val="left" w:pos="7695"/>
      </w:tabs>
      <w:rPr>
        <w:lang w:bidi="ar-EG"/>
      </w:rPr>
    </w:pPr>
    <w:r>
      <w:rPr>
        <w:rFonts w:hint="cs"/>
        <w:rtl/>
        <w:lang w:bidi="ar-EG"/>
      </w:rPr>
      <w:tab/>
    </w:r>
    <w:r>
      <w:rPr>
        <w:rFonts w:hint="cs"/>
        <w:rtl/>
        <w:lang w:bidi="ar-EG"/>
      </w:rPr>
      <w:tab/>
    </w:r>
    <w:r>
      <w:rPr>
        <w:rtl/>
        <w:lang w:bidi="ar-EG"/>
      </w:rPr>
      <w:tab/>
    </w:r>
    <w:r>
      <w:rPr>
        <w:rFonts w:hint="cs"/>
        <w:rtl/>
        <w:lang w:bidi="ar-EG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4B1" w:rsidRDefault="00D664B1" w:rsidP="0040488D">
      <w:r>
        <w:separator/>
      </w:r>
    </w:p>
  </w:footnote>
  <w:footnote w:type="continuationSeparator" w:id="1">
    <w:p w:rsidR="00D664B1" w:rsidRDefault="00D664B1" w:rsidP="00404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58E" w:rsidRPr="00935BAF" w:rsidRDefault="00D24B77" w:rsidP="00D045B7">
    <w:pPr>
      <w:pStyle w:val="Footer"/>
      <w:spacing w:line="276" w:lineRule="auto"/>
      <w:ind w:hanging="2479"/>
      <w:rPr>
        <w:b/>
        <w:bCs/>
        <w:color w:val="0070C0"/>
        <w:sz w:val="24"/>
        <w:szCs w:val="24"/>
        <w:rtl/>
        <w:lang w:bidi="ar-EG"/>
      </w:rPr>
    </w:pPr>
    <w:r w:rsidRPr="00935BAF">
      <w:rPr>
        <w:rFonts w:hint="cs"/>
        <w:b/>
        <w:bCs/>
        <w:color w:val="0070C0"/>
        <w:sz w:val="24"/>
        <w:szCs w:val="24"/>
        <w:rtl/>
        <w:lang w:bidi="ar-EG"/>
      </w:rPr>
      <w:t>الشركة القابضة لكهرياء مصر</w:t>
    </w:r>
  </w:p>
  <w:p w:rsidR="00432447" w:rsidRPr="00935BAF" w:rsidRDefault="00D045B7" w:rsidP="00D045B7">
    <w:pPr>
      <w:pStyle w:val="Footer"/>
      <w:tabs>
        <w:tab w:val="clear" w:pos="4153"/>
        <w:tab w:val="left" w:pos="8306"/>
      </w:tabs>
      <w:spacing w:line="276" w:lineRule="auto"/>
      <w:ind w:hanging="2479"/>
      <w:rPr>
        <w:b/>
        <w:bCs/>
        <w:color w:val="0070C0"/>
        <w:sz w:val="24"/>
        <w:szCs w:val="24"/>
        <w:lang w:bidi="ar-EG"/>
      </w:rPr>
    </w:pPr>
    <w:r w:rsidRPr="007B3893">
      <w:rPr>
        <w:noProof/>
        <w:color w:val="0070C0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column">
            <wp:posOffset>187325</wp:posOffset>
          </wp:positionH>
          <wp:positionV relativeFrom="paragraph">
            <wp:posOffset>118745</wp:posOffset>
          </wp:positionV>
          <wp:extent cx="709295" cy="659130"/>
          <wp:effectExtent l="0" t="0" r="0" b="0"/>
          <wp:wrapThrough wrapText="bothSides">
            <wp:wrapPolygon edited="0">
              <wp:start x="5801" y="0"/>
              <wp:lineTo x="0" y="4370"/>
              <wp:lineTo x="0" y="16231"/>
              <wp:lineTo x="3481" y="19977"/>
              <wp:lineTo x="5801" y="21225"/>
              <wp:lineTo x="15083" y="21225"/>
              <wp:lineTo x="17404" y="19977"/>
              <wp:lineTo x="20885" y="16231"/>
              <wp:lineTo x="20885" y="4370"/>
              <wp:lineTo x="15083" y="0"/>
              <wp:lineTo x="5801" y="0"/>
            </wp:wrapPolygon>
          </wp:wrapThrough>
          <wp:docPr id="4" name="Picture 1" descr="fgfgfgf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gfgfgf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659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Arial"/>
        <w:b/>
        <w:bCs/>
        <w:noProof/>
        <w:color w:val="0070C0"/>
        <w:sz w:val="20"/>
        <w:szCs w:val="20"/>
        <w:rtl/>
      </w:rPr>
      <w:drawing>
        <wp:anchor distT="0" distB="0" distL="114300" distR="114300" simplePos="0" relativeHeight="251678720" behindDoc="1" locked="0" layoutInCell="1" allowOverlap="1">
          <wp:simplePos x="0" y="0"/>
          <wp:positionH relativeFrom="column">
            <wp:posOffset>977900</wp:posOffset>
          </wp:positionH>
          <wp:positionV relativeFrom="paragraph">
            <wp:posOffset>118745</wp:posOffset>
          </wp:positionV>
          <wp:extent cx="1061085" cy="654050"/>
          <wp:effectExtent l="0" t="0" r="0" b="0"/>
          <wp:wrapThrough wrapText="bothSides">
            <wp:wrapPolygon edited="0">
              <wp:start x="0" y="0"/>
              <wp:lineTo x="0" y="20761"/>
              <wp:lineTo x="21329" y="20761"/>
              <wp:lineTo x="21329" y="0"/>
              <wp:lineTo x="0" y="0"/>
            </wp:wrapPolygon>
          </wp:wrapThrough>
          <wp:docPr id="5" name="Picture 5" descr="C:\Users\cmc\Downloads\2018-03-31-PHOTO-00000087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mc\Downloads\2018-03-31-PHOTO-00000087 (2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654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A410B" w:rsidRPr="00935BAF">
      <w:rPr>
        <w:rFonts w:hint="cs"/>
        <w:b/>
        <w:bCs/>
        <w:color w:val="0070C0"/>
        <w:sz w:val="24"/>
        <w:szCs w:val="24"/>
        <w:rtl/>
        <w:lang w:bidi="ar-EG"/>
      </w:rPr>
      <w:t>شركة غرب الدلتا لانتاج الكهرباء</w:t>
    </w:r>
    <w:r w:rsidR="00721016">
      <w:rPr>
        <w:b/>
        <w:bCs/>
        <w:color w:val="0070C0"/>
        <w:sz w:val="24"/>
        <w:szCs w:val="24"/>
        <w:rtl/>
        <w:lang w:bidi="ar-EG"/>
      </w:rPr>
      <w:tab/>
    </w:r>
  </w:p>
  <w:p w:rsidR="00432447" w:rsidRDefault="00432447" w:rsidP="00D045B7">
    <w:pPr>
      <w:pStyle w:val="Footer"/>
      <w:spacing w:line="276" w:lineRule="auto"/>
      <w:ind w:hanging="2479"/>
      <w:rPr>
        <w:b/>
        <w:bCs/>
        <w:color w:val="FF0000"/>
        <w:sz w:val="30"/>
        <w:szCs w:val="30"/>
        <w:rtl/>
        <w:lang w:bidi="ar-EG"/>
      </w:rPr>
    </w:pPr>
    <w:r w:rsidRPr="00327FC6">
      <w:rPr>
        <w:rFonts w:hint="cs"/>
        <w:b/>
        <w:bCs/>
        <w:color w:val="FF0000"/>
        <w:sz w:val="30"/>
        <w:szCs w:val="30"/>
        <w:rtl/>
        <w:lang w:bidi="ar-EG"/>
      </w:rPr>
      <w:t>قطاع التدريب</w:t>
    </w:r>
  </w:p>
  <w:p w:rsidR="00432447" w:rsidRDefault="001F678E" w:rsidP="00D045B7">
    <w:pPr>
      <w:pStyle w:val="Footer"/>
      <w:spacing w:line="276" w:lineRule="auto"/>
      <w:ind w:hanging="2479"/>
      <w:rPr>
        <w:b/>
        <w:bCs/>
        <w:color w:val="FF0000"/>
        <w:sz w:val="30"/>
        <w:szCs w:val="30"/>
        <w:rtl/>
        <w:lang w:bidi="ar-EG"/>
      </w:rPr>
    </w:pPr>
    <w:r>
      <w:rPr>
        <w:rFonts w:hint="cs"/>
        <w:b/>
        <w:bCs/>
        <w:color w:val="FF0000"/>
        <w:sz w:val="30"/>
        <w:szCs w:val="30"/>
        <w:rtl/>
        <w:lang w:bidi="ar-EG"/>
      </w:rPr>
      <w:t xml:space="preserve">   مركز تدريب أبو قير</w:t>
    </w:r>
  </w:p>
  <w:p w:rsidR="001F678E" w:rsidRPr="00834D39" w:rsidRDefault="0020074D" w:rsidP="00D045B7">
    <w:pPr>
      <w:pStyle w:val="Footer"/>
      <w:spacing w:line="276" w:lineRule="auto"/>
      <w:ind w:hanging="2479"/>
      <w:rPr>
        <w:b/>
        <w:bCs/>
        <w:color w:val="FF0000"/>
        <w:sz w:val="30"/>
        <w:szCs w:val="30"/>
        <w:rtl/>
        <w:lang w:bidi="ar-EG"/>
      </w:rPr>
    </w:pPr>
    <w:r w:rsidRPr="0020074D">
      <w:rPr>
        <w:b/>
        <w:bCs/>
        <w:noProof/>
        <w:color w:val="00B050"/>
        <w:sz w:val="20"/>
        <w:szCs w:val="20"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left:0;text-align:left;margin-left:6.8pt;margin-top:17.8pt;width:808.5pt;height:0;flip:x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"/>
      </w:pict>
    </w:r>
    <w:r w:rsidR="001F678E">
      <w:rPr>
        <w:rFonts w:hint="cs"/>
        <w:b/>
        <w:bCs/>
        <w:color w:val="FF0000"/>
        <w:sz w:val="30"/>
        <w:szCs w:val="30"/>
        <w:rtl/>
        <w:lang w:bidi="ar-EG"/>
      </w:rPr>
      <w:t>إدارة العلاقات العامة والتسويق</w:t>
    </w:r>
  </w:p>
  <w:p w:rsidR="001F678E" w:rsidRDefault="001F678E" w:rsidP="00556D47">
    <w:pPr>
      <w:pStyle w:val="Footer"/>
      <w:tabs>
        <w:tab w:val="clear" w:pos="4153"/>
        <w:tab w:val="clear" w:pos="8306"/>
        <w:tab w:val="left" w:pos="8678"/>
      </w:tabs>
      <w:spacing w:line="168" w:lineRule="auto"/>
      <w:rPr>
        <w:b/>
        <w:bCs/>
        <w:color w:val="00B050"/>
        <w:sz w:val="20"/>
        <w:szCs w:val="20"/>
        <w:rtl/>
        <w:lang w:bidi="ar-EG"/>
      </w:rPr>
    </w:pPr>
  </w:p>
  <w:p w:rsidR="001F678E" w:rsidRDefault="00F24A0F" w:rsidP="00F24A0F">
    <w:pPr>
      <w:pStyle w:val="Footer"/>
      <w:tabs>
        <w:tab w:val="clear" w:pos="4153"/>
        <w:tab w:val="clear" w:pos="8306"/>
        <w:tab w:val="left" w:pos="9147"/>
      </w:tabs>
      <w:spacing w:line="168" w:lineRule="auto"/>
      <w:rPr>
        <w:rFonts w:ascii="Times New Roman" w:hAnsi="Times New Roman" w:cs="Times New Roman"/>
        <w:b/>
        <w:bCs/>
        <w:color w:val="00B050"/>
        <w:sz w:val="28"/>
        <w:szCs w:val="28"/>
        <w:rtl/>
        <w:lang w:bidi="ar-EG"/>
      </w:rPr>
    </w:pPr>
    <w:r>
      <w:rPr>
        <w:rFonts w:ascii="Times New Roman" w:hAnsi="Times New Roman" w:cs="Times New Roman"/>
        <w:b/>
        <w:bCs/>
        <w:color w:val="00B050"/>
        <w:sz w:val="28"/>
        <w:szCs w:val="28"/>
        <w:rtl/>
        <w:lang w:bidi="ar-EG"/>
      </w:rPr>
      <w:tab/>
    </w:r>
  </w:p>
  <w:p w:rsidR="00432447" w:rsidRPr="007B3893" w:rsidRDefault="00556D47" w:rsidP="00556D47">
    <w:pPr>
      <w:pStyle w:val="Footer"/>
      <w:tabs>
        <w:tab w:val="clear" w:pos="4153"/>
        <w:tab w:val="clear" w:pos="8306"/>
        <w:tab w:val="left" w:pos="8678"/>
      </w:tabs>
      <w:spacing w:line="168" w:lineRule="auto"/>
      <w:rPr>
        <w:b/>
        <w:bCs/>
        <w:color w:val="00B050"/>
        <w:sz w:val="20"/>
        <w:szCs w:val="20"/>
        <w:rtl/>
        <w:lang w:bidi="ar-EG"/>
      </w:rPr>
    </w:pPr>
    <w:r>
      <w:rPr>
        <w:b/>
        <w:bCs/>
        <w:color w:val="00B050"/>
        <w:sz w:val="20"/>
        <w:szCs w:val="20"/>
        <w:rtl/>
        <w:lang w:bidi="ar-EG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888" w:rsidRPr="009A7EFE" w:rsidRDefault="00217888" w:rsidP="00514C79">
    <w:pPr>
      <w:spacing w:line="192" w:lineRule="auto"/>
      <w:rPr>
        <w:b/>
        <w:bCs/>
        <w:rtl/>
        <w:lang w:bidi="ar-EG"/>
      </w:rPr>
    </w:pPr>
    <w:r w:rsidRPr="009A7EFE">
      <w:rPr>
        <w:rFonts w:hint="cs"/>
        <w:b/>
        <w:bCs/>
        <w:rtl/>
        <w:lang w:eastAsia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-481965</wp:posOffset>
          </wp:positionH>
          <wp:positionV relativeFrom="paragraph">
            <wp:posOffset>-187325</wp:posOffset>
          </wp:positionV>
          <wp:extent cx="821690" cy="767715"/>
          <wp:effectExtent l="19050" t="0" r="0" b="0"/>
          <wp:wrapThrough wrapText="bothSides">
            <wp:wrapPolygon edited="0">
              <wp:start x="6510" y="0"/>
              <wp:lineTo x="3505" y="1608"/>
              <wp:lineTo x="-501" y="6432"/>
              <wp:lineTo x="-501" y="12864"/>
              <wp:lineTo x="1002" y="17687"/>
              <wp:lineTo x="6009" y="20903"/>
              <wp:lineTo x="6510" y="20903"/>
              <wp:lineTo x="15023" y="20903"/>
              <wp:lineTo x="15524" y="20903"/>
              <wp:lineTo x="20532" y="17687"/>
              <wp:lineTo x="21032" y="17151"/>
              <wp:lineTo x="21533" y="11256"/>
              <wp:lineTo x="21533" y="5896"/>
              <wp:lineTo x="18529" y="1608"/>
              <wp:lineTo x="15023" y="0"/>
              <wp:lineTo x="6510" y="0"/>
            </wp:wrapPolygon>
          </wp:wrapThrough>
          <wp:docPr id="6" name="Picture 6" descr="fgfgfgf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gfgfgf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1690" cy="7677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A7EFE">
      <w:rPr>
        <w:rFonts w:hint="cs"/>
        <w:b/>
        <w:bCs/>
        <w:rtl/>
        <w:lang w:bidi="ar-EG"/>
      </w:rPr>
      <w:t xml:space="preserve"> الشركة القابضة لكهرباء مصر</w:t>
    </w:r>
  </w:p>
  <w:p w:rsidR="00217888" w:rsidRPr="009A7EFE" w:rsidRDefault="00217888" w:rsidP="00514C79">
    <w:pPr>
      <w:tabs>
        <w:tab w:val="left" w:pos="7338"/>
      </w:tabs>
      <w:spacing w:line="192" w:lineRule="auto"/>
      <w:rPr>
        <w:b/>
        <w:bCs/>
        <w:rtl/>
        <w:lang w:bidi="ar-EG"/>
      </w:rPr>
    </w:pPr>
    <w:r w:rsidRPr="009A7EFE">
      <w:rPr>
        <w:rFonts w:hint="cs"/>
        <w:b/>
        <w:bCs/>
        <w:rtl/>
        <w:lang w:bidi="ar-EG"/>
      </w:rPr>
      <w:t>شركة غرب الدلتا لإنتاج الكهرباء</w:t>
    </w:r>
    <w:r w:rsidRPr="009A7EFE">
      <w:rPr>
        <w:b/>
        <w:bCs/>
        <w:rtl/>
        <w:lang w:bidi="ar-EG"/>
      </w:rPr>
      <w:tab/>
    </w:r>
  </w:p>
  <w:p w:rsidR="00217888" w:rsidRDefault="00217888" w:rsidP="00514C79">
    <w:pPr>
      <w:pBdr>
        <w:bottom w:val="single" w:sz="6" w:space="1" w:color="auto"/>
      </w:pBdr>
      <w:spacing w:line="192" w:lineRule="auto"/>
      <w:rPr>
        <w:b/>
        <w:bCs/>
        <w:rtl/>
        <w:lang w:bidi="ar-EG"/>
      </w:rPr>
    </w:pPr>
    <w:r w:rsidRPr="009A7EFE">
      <w:rPr>
        <w:rFonts w:hint="cs"/>
        <w:b/>
        <w:bCs/>
        <w:rtl/>
        <w:lang w:bidi="ar-EG"/>
      </w:rPr>
      <w:t xml:space="preserve">      مركز تدريب أبوقير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D2362"/>
    <w:multiLevelType w:val="hybridMultilevel"/>
    <w:tmpl w:val="DC149278"/>
    <w:lvl w:ilvl="0" w:tplc="B302C8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B6DE9"/>
    <w:multiLevelType w:val="hybridMultilevel"/>
    <w:tmpl w:val="852A3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4E"/>
    <w:multiLevelType w:val="hybridMultilevel"/>
    <w:tmpl w:val="4CCA7AA2"/>
    <w:lvl w:ilvl="0" w:tplc="0409000F">
      <w:start w:val="1"/>
      <w:numFmt w:val="decimal"/>
      <w:lvlText w:val="%1."/>
      <w:lvlJc w:val="left"/>
      <w:pPr>
        <w:ind w:left="1724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0E00690"/>
    <w:multiLevelType w:val="hybridMultilevel"/>
    <w:tmpl w:val="829297CA"/>
    <w:lvl w:ilvl="0" w:tplc="A1526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531F10"/>
    <w:multiLevelType w:val="hybridMultilevel"/>
    <w:tmpl w:val="99E21CFE"/>
    <w:lvl w:ilvl="0" w:tplc="DFE87212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1D0922"/>
    <w:multiLevelType w:val="hybridMultilevel"/>
    <w:tmpl w:val="CC8C9790"/>
    <w:lvl w:ilvl="0" w:tplc="1DD4CB46">
      <w:start w:val="1"/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B4608A"/>
    <w:multiLevelType w:val="hybridMultilevel"/>
    <w:tmpl w:val="1B025CC2"/>
    <w:lvl w:ilvl="0" w:tplc="9EC4415E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335BC2"/>
    <w:multiLevelType w:val="hybridMultilevel"/>
    <w:tmpl w:val="5A6AE6B2"/>
    <w:lvl w:ilvl="0" w:tplc="128A85F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33430"/>
    <w:multiLevelType w:val="hybridMultilevel"/>
    <w:tmpl w:val="D4707204"/>
    <w:lvl w:ilvl="0" w:tplc="FA7C19D2">
      <w:start w:val="1"/>
      <w:numFmt w:val="decimal"/>
      <w:lvlText w:val="%1."/>
      <w:lvlJc w:val="left"/>
      <w:pPr>
        <w:ind w:left="1724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056FF5"/>
    <w:multiLevelType w:val="hybridMultilevel"/>
    <w:tmpl w:val="AF3033BC"/>
    <w:lvl w:ilvl="0" w:tplc="4B905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42DF0"/>
    <w:multiLevelType w:val="hybridMultilevel"/>
    <w:tmpl w:val="866C5078"/>
    <w:lvl w:ilvl="0" w:tplc="CFF6AF5A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F1194A"/>
    <w:multiLevelType w:val="hybridMultilevel"/>
    <w:tmpl w:val="10FE1CD6"/>
    <w:lvl w:ilvl="0" w:tplc="B23AFD5A">
      <w:start w:val="1"/>
      <w:numFmt w:val="decimal"/>
      <w:lvlText w:val="%1-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2">
    <w:nsid w:val="7DA164B6"/>
    <w:multiLevelType w:val="hybridMultilevel"/>
    <w:tmpl w:val="D4707204"/>
    <w:lvl w:ilvl="0" w:tplc="FA7C19D2">
      <w:start w:val="1"/>
      <w:numFmt w:val="decimal"/>
      <w:lvlText w:val="%1."/>
      <w:lvlJc w:val="left"/>
      <w:pPr>
        <w:ind w:left="1724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12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10EFC"/>
    <w:rsid w:val="0000332A"/>
    <w:rsid w:val="00004339"/>
    <w:rsid w:val="00006ADB"/>
    <w:rsid w:val="000118CC"/>
    <w:rsid w:val="00013DD9"/>
    <w:rsid w:val="00014DF0"/>
    <w:rsid w:val="00030BA5"/>
    <w:rsid w:val="000313E6"/>
    <w:rsid w:val="00032D5C"/>
    <w:rsid w:val="000367BE"/>
    <w:rsid w:val="000508AF"/>
    <w:rsid w:val="00063DB3"/>
    <w:rsid w:val="000779B3"/>
    <w:rsid w:val="00087BEC"/>
    <w:rsid w:val="000A4AC4"/>
    <w:rsid w:val="000B3305"/>
    <w:rsid w:val="000B3AA5"/>
    <w:rsid w:val="000B4154"/>
    <w:rsid w:val="000C3BA7"/>
    <w:rsid w:val="000D038C"/>
    <w:rsid w:val="000F3674"/>
    <w:rsid w:val="000F37F8"/>
    <w:rsid w:val="00130D7E"/>
    <w:rsid w:val="001310CB"/>
    <w:rsid w:val="001346C5"/>
    <w:rsid w:val="00134FA2"/>
    <w:rsid w:val="00137E45"/>
    <w:rsid w:val="0015632B"/>
    <w:rsid w:val="001663A1"/>
    <w:rsid w:val="001767AA"/>
    <w:rsid w:val="00183D50"/>
    <w:rsid w:val="00196FB4"/>
    <w:rsid w:val="001B32D0"/>
    <w:rsid w:val="001C0CD4"/>
    <w:rsid w:val="001C376B"/>
    <w:rsid w:val="001D2251"/>
    <w:rsid w:val="001D55E7"/>
    <w:rsid w:val="001E5F8A"/>
    <w:rsid w:val="001F678E"/>
    <w:rsid w:val="0020074D"/>
    <w:rsid w:val="0021360D"/>
    <w:rsid w:val="002153EF"/>
    <w:rsid w:val="00217888"/>
    <w:rsid w:val="00221C1D"/>
    <w:rsid w:val="002422D2"/>
    <w:rsid w:val="00251DAB"/>
    <w:rsid w:val="00260BEE"/>
    <w:rsid w:val="002628A1"/>
    <w:rsid w:val="0026460A"/>
    <w:rsid w:val="002665E0"/>
    <w:rsid w:val="00271BB6"/>
    <w:rsid w:val="002776F7"/>
    <w:rsid w:val="002830F2"/>
    <w:rsid w:val="00284B4D"/>
    <w:rsid w:val="002A0E11"/>
    <w:rsid w:val="002A13A8"/>
    <w:rsid w:val="002C71FE"/>
    <w:rsid w:val="002D04A6"/>
    <w:rsid w:val="002D0E39"/>
    <w:rsid w:val="002D4627"/>
    <w:rsid w:val="002D6E79"/>
    <w:rsid w:val="002F1AA5"/>
    <w:rsid w:val="002F3556"/>
    <w:rsid w:val="00300383"/>
    <w:rsid w:val="0030658E"/>
    <w:rsid w:val="003108CA"/>
    <w:rsid w:val="00327FC6"/>
    <w:rsid w:val="0033397B"/>
    <w:rsid w:val="00343198"/>
    <w:rsid w:val="003455C0"/>
    <w:rsid w:val="003504B6"/>
    <w:rsid w:val="003614F9"/>
    <w:rsid w:val="00362B0A"/>
    <w:rsid w:val="00364F18"/>
    <w:rsid w:val="00371322"/>
    <w:rsid w:val="00373B13"/>
    <w:rsid w:val="00373FA9"/>
    <w:rsid w:val="0038296C"/>
    <w:rsid w:val="003916F7"/>
    <w:rsid w:val="0039589F"/>
    <w:rsid w:val="003A5CD0"/>
    <w:rsid w:val="003A5D26"/>
    <w:rsid w:val="003A6C54"/>
    <w:rsid w:val="003B4A4F"/>
    <w:rsid w:val="003B4B2C"/>
    <w:rsid w:val="003B7C3A"/>
    <w:rsid w:val="003C1039"/>
    <w:rsid w:val="003D5E23"/>
    <w:rsid w:val="003D60F2"/>
    <w:rsid w:val="003D6687"/>
    <w:rsid w:val="003E0072"/>
    <w:rsid w:val="00403506"/>
    <w:rsid w:val="0040488D"/>
    <w:rsid w:val="00415D72"/>
    <w:rsid w:val="00420E97"/>
    <w:rsid w:val="00427D85"/>
    <w:rsid w:val="00431C8B"/>
    <w:rsid w:val="00432447"/>
    <w:rsid w:val="0045063A"/>
    <w:rsid w:val="00461BAC"/>
    <w:rsid w:val="00462160"/>
    <w:rsid w:val="004644E1"/>
    <w:rsid w:val="00470BC9"/>
    <w:rsid w:val="0047244D"/>
    <w:rsid w:val="004767C3"/>
    <w:rsid w:val="00494B2B"/>
    <w:rsid w:val="00495F6D"/>
    <w:rsid w:val="004A129E"/>
    <w:rsid w:val="004A2C2D"/>
    <w:rsid w:val="004A2FE6"/>
    <w:rsid w:val="004A4520"/>
    <w:rsid w:val="004A4839"/>
    <w:rsid w:val="004B5329"/>
    <w:rsid w:val="004B5EFB"/>
    <w:rsid w:val="004C7085"/>
    <w:rsid w:val="004D4DC1"/>
    <w:rsid w:val="004F1237"/>
    <w:rsid w:val="00514C79"/>
    <w:rsid w:val="00525564"/>
    <w:rsid w:val="005265A3"/>
    <w:rsid w:val="00536FE7"/>
    <w:rsid w:val="00540F28"/>
    <w:rsid w:val="005423F3"/>
    <w:rsid w:val="00544DD4"/>
    <w:rsid w:val="005533D7"/>
    <w:rsid w:val="00553BC5"/>
    <w:rsid w:val="00556D47"/>
    <w:rsid w:val="00562B49"/>
    <w:rsid w:val="00575D82"/>
    <w:rsid w:val="005849FD"/>
    <w:rsid w:val="00587B32"/>
    <w:rsid w:val="00593E5C"/>
    <w:rsid w:val="005B173A"/>
    <w:rsid w:val="005D2117"/>
    <w:rsid w:val="005D7585"/>
    <w:rsid w:val="005E0EDE"/>
    <w:rsid w:val="005E2F7C"/>
    <w:rsid w:val="005E52A1"/>
    <w:rsid w:val="005F2B76"/>
    <w:rsid w:val="005F2F02"/>
    <w:rsid w:val="005F3697"/>
    <w:rsid w:val="00605E02"/>
    <w:rsid w:val="0061105A"/>
    <w:rsid w:val="00624424"/>
    <w:rsid w:val="006263A8"/>
    <w:rsid w:val="006341EC"/>
    <w:rsid w:val="0064011B"/>
    <w:rsid w:val="00640145"/>
    <w:rsid w:val="0067092C"/>
    <w:rsid w:val="0068334C"/>
    <w:rsid w:val="006913EF"/>
    <w:rsid w:val="006A0089"/>
    <w:rsid w:val="006A0A8B"/>
    <w:rsid w:val="006A49E8"/>
    <w:rsid w:val="006A7D51"/>
    <w:rsid w:val="006B2DD9"/>
    <w:rsid w:val="006D2141"/>
    <w:rsid w:val="006D35F3"/>
    <w:rsid w:val="006D3EA8"/>
    <w:rsid w:val="006D4C54"/>
    <w:rsid w:val="006E0A23"/>
    <w:rsid w:val="006F0EE3"/>
    <w:rsid w:val="006F3D49"/>
    <w:rsid w:val="007051C8"/>
    <w:rsid w:val="007175CF"/>
    <w:rsid w:val="00721016"/>
    <w:rsid w:val="007259BE"/>
    <w:rsid w:val="0072770A"/>
    <w:rsid w:val="00732977"/>
    <w:rsid w:val="007526D0"/>
    <w:rsid w:val="00753F4E"/>
    <w:rsid w:val="007643A4"/>
    <w:rsid w:val="0077236C"/>
    <w:rsid w:val="007774D0"/>
    <w:rsid w:val="00783824"/>
    <w:rsid w:val="00785DD6"/>
    <w:rsid w:val="00790C8A"/>
    <w:rsid w:val="00796F2D"/>
    <w:rsid w:val="007A25D7"/>
    <w:rsid w:val="007B3132"/>
    <w:rsid w:val="007D261D"/>
    <w:rsid w:val="007F0414"/>
    <w:rsid w:val="007F047B"/>
    <w:rsid w:val="00802EB6"/>
    <w:rsid w:val="00803339"/>
    <w:rsid w:val="00804FC8"/>
    <w:rsid w:val="00807260"/>
    <w:rsid w:val="0081576E"/>
    <w:rsid w:val="00817901"/>
    <w:rsid w:val="008258B2"/>
    <w:rsid w:val="00832D89"/>
    <w:rsid w:val="00834D39"/>
    <w:rsid w:val="00835484"/>
    <w:rsid w:val="008373E4"/>
    <w:rsid w:val="008434DD"/>
    <w:rsid w:val="008479CD"/>
    <w:rsid w:val="00851622"/>
    <w:rsid w:val="00855D1D"/>
    <w:rsid w:val="008570EF"/>
    <w:rsid w:val="00865635"/>
    <w:rsid w:val="00870595"/>
    <w:rsid w:val="00871589"/>
    <w:rsid w:val="00874243"/>
    <w:rsid w:val="00876E35"/>
    <w:rsid w:val="008775EE"/>
    <w:rsid w:val="008A173C"/>
    <w:rsid w:val="008A410B"/>
    <w:rsid w:val="008A5E7D"/>
    <w:rsid w:val="008A66ED"/>
    <w:rsid w:val="008B0C14"/>
    <w:rsid w:val="008D75EF"/>
    <w:rsid w:val="008E3EF9"/>
    <w:rsid w:val="008F217B"/>
    <w:rsid w:val="008F2562"/>
    <w:rsid w:val="008F2706"/>
    <w:rsid w:val="00907841"/>
    <w:rsid w:val="00917D7B"/>
    <w:rsid w:val="0092666E"/>
    <w:rsid w:val="009311DA"/>
    <w:rsid w:val="00935BAF"/>
    <w:rsid w:val="009474F9"/>
    <w:rsid w:val="00955DF4"/>
    <w:rsid w:val="00957F49"/>
    <w:rsid w:val="0096435E"/>
    <w:rsid w:val="00973B4A"/>
    <w:rsid w:val="00973C50"/>
    <w:rsid w:val="00995441"/>
    <w:rsid w:val="009969E7"/>
    <w:rsid w:val="009A0847"/>
    <w:rsid w:val="009A55D6"/>
    <w:rsid w:val="009A63BE"/>
    <w:rsid w:val="009A7EFE"/>
    <w:rsid w:val="009B3AC6"/>
    <w:rsid w:val="009C172C"/>
    <w:rsid w:val="009C3A77"/>
    <w:rsid w:val="009D6407"/>
    <w:rsid w:val="009D6615"/>
    <w:rsid w:val="009D7C07"/>
    <w:rsid w:val="009E7709"/>
    <w:rsid w:val="009F246B"/>
    <w:rsid w:val="009F4BEF"/>
    <w:rsid w:val="00A054E8"/>
    <w:rsid w:val="00A15CD3"/>
    <w:rsid w:val="00A22709"/>
    <w:rsid w:val="00A34868"/>
    <w:rsid w:val="00A34ACB"/>
    <w:rsid w:val="00A528DF"/>
    <w:rsid w:val="00A53EE3"/>
    <w:rsid w:val="00A54F85"/>
    <w:rsid w:val="00A60521"/>
    <w:rsid w:val="00A609E7"/>
    <w:rsid w:val="00A6615C"/>
    <w:rsid w:val="00A67584"/>
    <w:rsid w:val="00A73CAB"/>
    <w:rsid w:val="00A96514"/>
    <w:rsid w:val="00AA19E3"/>
    <w:rsid w:val="00AA4E89"/>
    <w:rsid w:val="00AC252D"/>
    <w:rsid w:val="00AC381F"/>
    <w:rsid w:val="00AD3481"/>
    <w:rsid w:val="00AD4D74"/>
    <w:rsid w:val="00AE656C"/>
    <w:rsid w:val="00B10EFC"/>
    <w:rsid w:val="00B37882"/>
    <w:rsid w:val="00B46B4E"/>
    <w:rsid w:val="00B570BC"/>
    <w:rsid w:val="00B6135D"/>
    <w:rsid w:val="00B616F3"/>
    <w:rsid w:val="00B664D1"/>
    <w:rsid w:val="00B70DFF"/>
    <w:rsid w:val="00B73274"/>
    <w:rsid w:val="00B76A93"/>
    <w:rsid w:val="00B8244F"/>
    <w:rsid w:val="00B82B3A"/>
    <w:rsid w:val="00B86F3A"/>
    <w:rsid w:val="00B92E7E"/>
    <w:rsid w:val="00BA1F54"/>
    <w:rsid w:val="00BA6BAD"/>
    <w:rsid w:val="00BA6E52"/>
    <w:rsid w:val="00BB1491"/>
    <w:rsid w:val="00BB2100"/>
    <w:rsid w:val="00BC1648"/>
    <w:rsid w:val="00BC4F37"/>
    <w:rsid w:val="00BC58F6"/>
    <w:rsid w:val="00BC6976"/>
    <w:rsid w:val="00BD3417"/>
    <w:rsid w:val="00BD4932"/>
    <w:rsid w:val="00BE1E79"/>
    <w:rsid w:val="00BE7F86"/>
    <w:rsid w:val="00BF1ECC"/>
    <w:rsid w:val="00C062BB"/>
    <w:rsid w:val="00C070C2"/>
    <w:rsid w:val="00C10743"/>
    <w:rsid w:val="00C333AA"/>
    <w:rsid w:val="00C34F20"/>
    <w:rsid w:val="00C50FF2"/>
    <w:rsid w:val="00C53568"/>
    <w:rsid w:val="00C550B2"/>
    <w:rsid w:val="00C64802"/>
    <w:rsid w:val="00C6505D"/>
    <w:rsid w:val="00C72820"/>
    <w:rsid w:val="00C83EFB"/>
    <w:rsid w:val="00C9096E"/>
    <w:rsid w:val="00C966D9"/>
    <w:rsid w:val="00CA1F89"/>
    <w:rsid w:val="00CA2FD2"/>
    <w:rsid w:val="00CA500B"/>
    <w:rsid w:val="00CD3BF8"/>
    <w:rsid w:val="00CD5F39"/>
    <w:rsid w:val="00CD61B8"/>
    <w:rsid w:val="00CE09F3"/>
    <w:rsid w:val="00CE5A5D"/>
    <w:rsid w:val="00CE60E2"/>
    <w:rsid w:val="00CF3668"/>
    <w:rsid w:val="00CF5799"/>
    <w:rsid w:val="00CF6F2E"/>
    <w:rsid w:val="00D02189"/>
    <w:rsid w:val="00D045B7"/>
    <w:rsid w:val="00D059C8"/>
    <w:rsid w:val="00D115C8"/>
    <w:rsid w:val="00D22070"/>
    <w:rsid w:val="00D22862"/>
    <w:rsid w:val="00D24B77"/>
    <w:rsid w:val="00D347B9"/>
    <w:rsid w:val="00D37612"/>
    <w:rsid w:val="00D41F44"/>
    <w:rsid w:val="00D5702F"/>
    <w:rsid w:val="00D62EF7"/>
    <w:rsid w:val="00D664B1"/>
    <w:rsid w:val="00D749CD"/>
    <w:rsid w:val="00D82DFB"/>
    <w:rsid w:val="00D85B95"/>
    <w:rsid w:val="00D867DD"/>
    <w:rsid w:val="00D93FAF"/>
    <w:rsid w:val="00DB3DF2"/>
    <w:rsid w:val="00DC19D6"/>
    <w:rsid w:val="00DC75EA"/>
    <w:rsid w:val="00DD477D"/>
    <w:rsid w:val="00DD74CB"/>
    <w:rsid w:val="00DE2D57"/>
    <w:rsid w:val="00DE4B9C"/>
    <w:rsid w:val="00DE77CF"/>
    <w:rsid w:val="00DF17B3"/>
    <w:rsid w:val="00DF5EE6"/>
    <w:rsid w:val="00DF7263"/>
    <w:rsid w:val="00E00BBB"/>
    <w:rsid w:val="00E02275"/>
    <w:rsid w:val="00E03F5F"/>
    <w:rsid w:val="00E15134"/>
    <w:rsid w:val="00E2076C"/>
    <w:rsid w:val="00E21C70"/>
    <w:rsid w:val="00E57627"/>
    <w:rsid w:val="00E6132F"/>
    <w:rsid w:val="00E655DC"/>
    <w:rsid w:val="00E72D8E"/>
    <w:rsid w:val="00E91DED"/>
    <w:rsid w:val="00EA6309"/>
    <w:rsid w:val="00EA69D5"/>
    <w:rsid w:val="00EC1DE8"/>
    <w:rsid w:val="00EC42A3"/>
    <w:rsid w:val="00EC48D6"/>
    <w:rsid w:val="00EC4B18"/>
    <w:rsid w:val="00EC4E49"/>
    <w:rsid w:val="00ED387E"/>
    <w:rsid w:val="00EE335B"/>
    <w:rsid w:val="00EE53F3"/>
    <w:rsid w:val="00F1060C"/>
    <w:rsid w:val="00F12412"/>
    <w:rsid w:val="00F17DB9"/>
    <w:rsid w:val="00F22058"/>
    <w:rsid w:val="00F22772"/>
    <w:rsid w:val="00F2417B"/>
    <w:rsid w:val="00F24A0F"/>
    <w:rsid w:val="00F24FC0"/>
    <w:rsid w:val="00F412ED"/>
    <w:rsid w:val="00F52CC9"/>
    <w:rsid w:val="00F5306A"/>
    <w:rsid w:val="00F71CCE"/>
    <w:rsid w:val="00F726A2"/>
    <w:rsid w:val="00F85BAA"/>
    <w:rsid w:val="00F8653F"/>
    <w:rsid w:val="00F9644E"/>
    <w:rsid w:val="00F97C4A"/>
    <w:rsid w:val="00FA2BC7"/>
    <w:rsid w:val="00FB571F"/>
    <w:rsid w:val="00FB6A93"/>
    <w:rsid w:val="00FB7C6F"/>
    <w:rsid w:val="00FD5841"/>
    <w:rsid w:val="00FE4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87E"/>
    <w:pPr>
      <w:bidi/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D387E"/>
    <w:pPr>
      <w:keepNext/>
      <w:outlineLvl w:val="0"/>
    </w:pPr>
    <w:rPr>
      <w:b/>
      <w:bCs/>
      <w:noProof w:val="0"/>
      <w:snapToGrid w:val="0"/>
      <w:szCs w:val="32"/>
    </w:rPr>
  </w:style>
  <w:style w:type="paragraph" w:styleId="Heading2">
    <w:name w:val="heading 2"/>
    <w:basedOn w:val="Normal"/>
    <w:next w:val="Normal"/>
    <w:link w:val="Heading2Char"/>
    <w:qFormat/>
    <w:rsid w:val="00ED387E"/>
    <w:pPr>
      <w:keepNext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ED387E"/>
    <w:pPr>
      <w:keepNext/>
      <w:jc w:val="lowKashida"/>
      <w:outlineLvl w:val="2"/>
    </w:pPr>
    <w:rPr>
      <w:b/>
      <w:bCs/>
      <w:szCs w:val="36"/>
    </w:rPr>
  </w:style>
  <w:style w:type="paragraph" w:styleId="Heading6">
    <w:name w:val="heading 6"/>
    <w:basedOn w:val="Normal"/>
    <w:next w:val="Normal"/>
    <w:link w:val="Heading6Char"/>
    <w:qFormat/>
    <w:rsid w:val="00ED387E"/>
    <w:pPr>
      <w:keepNext/>
      <w:outlineLvl w:val="5"/>
    </w:pPr>
    <w:rPr>
      <w:b/>
      <w:bCs/>
      <w:szCs w:val="36"/>
    </w:rPr>
  </w:style>
  <w:style w:type="paragraph" w:styleId="Heading7">
    <w:name w:val="heading 7"/>
    <w:basedOn w:val="Normal"/>
    <w:next w:val="Normal"/>
    <w:link w:val="Heading7Char"/>
    <w:qFormat/>
    <w:rsid w:val="00855D1D"/>
    <w:pPr>
      <w:keepNext/>
      <w:jc w:val="center"/>
      <w:outlineLvl w:val="6"/>
    </w:pPr>
    <w:rPr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0488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0488D"/>
  </w:style>
  <w:style w:type="paragraph" w:styleId="Footer">
    <w:name w:val="footer"/>
    <w:basedOn w:val="Normal"/>
    <w:link w:val="FooterChar"/>
    <w:uiPriority w:val="99"/>
    <w:unhideWhenUsed/>
    <w:rsid w:val="0040488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0488D"/>
  </w:style>
  <w:style w:type="table" w:styleId="TableGrid">
    <w:name w:val="Table Grid"/>
    <w:basedOn w:val="TableNormal"/>
    <w:uiPriority w:val="59"/>
    <w:rsid w:val="0040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36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20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rsid w:val="00855D1D"/>
    <w:rPr>
      <w:rFonts w:ascii="Times New Roman" w:eastAsia="Times New Roman" w:hAnsi="Times New Roman" w:cs="Traditional Arabic"/>
      <w:b/>
      <w:bCs/>
      <w:noProof/>
      <w:sz w:val="28"/>
      <w:szCs w:val="32"/>
      <w:lang w:eastAsia="ar-SA"/>
    </w:rPr>
  </w:style>
  <w:style w:type="character" w:customStyle="1" w:styleId="Heading1Char">
    <w:name w:val="Heading 1 Char"/>
    <w:basedOn w:val="DefaultParagraphFont"/>
    <w:link w:val="Heading1"/>
    <w:rsid w:val="00ED387E"/>
    <w:rPr>
      <w:rFonts w:ascii="Times New Roman" w:eastAsia="Times New Roman" w:hAnsi="Times New Roman" w:cs="Traditional Arabic"/>
      <w:b/>
      <w:bCs/>
      <w:snapToGrid w:val="0"/>
      <w:sz w:val="20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ED387E"/>
    <w:rPr>
      <w:rFonts w:ascii="Times New Roman" w:eastAsia="Times New Roman" w:hAnsi="Times New Roman" w:cs="Traditional Arabic"/>
      <w:noProof/>
      <w:sz w:val="20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rsid w:val="00ED387E"/>
    <w:rPr>
      <w:rFonts w:ascii="Times New Roman" w:eastAsia="Times New Roman" w:hAnsi="Times New Roman" w:cs="Traditional Arabic"/>
      <w:b/>
      <w:bCs/>
      <w:noProof/>
      <w:sz w:val="20"/>
      <w:szCs w:val="36"/>
      <w:lang w:eastAsia="ar-SA"/>
    </w:rPr>
  </w:style>
  <w:style w:type="character" w:customStyle="1" w:styleId="Heading6Char">
    <w:name w:val="Heading 6 Char"/>
    <w:basedOn w:val="DefaultParagraphFont"/>
    <w:link w:val="Heading6"/>
    <w:rsid w:val="00ED387E"/>
    <w:rPr>
      <w:rFonts w:ascii="Times New Roman" w:eastAsia="Times New Roman" w:hAnsi="Times New Roman" w:cs="Traditional Arabic"/>
      <w:b/>
      <w:bCs/>
      <w:noProof/>
      <w:sz w:val="20"/>
      <w:szCs w:val="36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noProof w:val="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C0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9D7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87E"/>
    <w:pPr>
      <w:bidi/>
      <w:spacing w:after="0" w:line="240" w:lineRule="auto"/>
    </w:pPr>
    <w:rPr>
      <w:rFonts w:ascii="Times New Roman" w:eastAsia="Times New Roman" w:hAnsi="Times New Roman" w:cs="Traditional Arabic"/>
      <w:noProof/>
      <w:sz w:val="20"/>
      <w:szCs w:val="20"/>
      <w:lang w:eastAsia="ar-SA"/>
    </w:rPr>
  </w:style>
  <w:style w:type="paragraph" w:styleId="1">
    <w:name w:val="heading 1"/>
    <w:basedOn w:val="a"/>
    <w:next w:val="a"/>
    <w:link w:val="1Char"/>
    <w:qFormat/>
    <w:rsid w:val="00ED387E"/>
    <w:pPr>
      <w:keepNext/>
      <w:outlineLvl w:val="0"/>
    </w:pPr>
    <w:rPr>
      <w:b/>
      <w:bCs/>
      <w:noProof w:val="0"/>
      <w:snapToGrid w:val="0"/>
      <w:szCs w:val="32"/>
    </w:rPr>
  </w:style>
  <w:style w:type="paragraph" w:styleId="2">
    <w:name w:val="heading 2"/>
    <w:basedOn w:val="a"/>
    <w:next w:val="a"/>
    <w:link w:val="2Char"/>
    <w:qFormat/>
    <w:rsid w:val="00ED387E"/>
    <w:pPr>
      <w:keepNext/>
      <w:outlineLvl w:val="1"/>
    </w:pPr>
    <w:rPr>
      <w:szCs w:val="32"/>
    </w:rPr>
  </w:style>
  <w:style w:type="paragraph" w:styleId="3">
    <w:name w:val="heading 3"/>
    <w:basedOn w:val="a"/>
    <w:next w:val="a"/>
    <w:link w:val="3Char"/>
    <w:qFormat/>
    <w:rsid w:val="00ED387E"/>
    <w:pPr>
      <w:keepNext/>
      <w:jc w:val="lowKashida"/>
      <w:outlineLvl w:val="2"/>
    </w:pPr>
    <w:rPr>
      <w:b/>
      <w:bCs/>
      <w:szCs w:val="36"/>
    </w:rPr>
  </w:style>
  <w:style w:type="paragraph" w:styleId="6">
    <w:name w:val="heading 6"/>
    <w:basedOn w:val="a"/>
    <w:next w:val="a"/>
    <w:link w:val="6Char"/>
    <w:qFormat/>
    <w:rsid w:val="00ED387E"/>
    <w:pPr>
      <w:keepNext/>
      <w:outlineLvl w:val="5"/>
    </w:pPr>
    <w:rPr>
      <w:b/>
      <w:bCs/>
      <w:szCs w:val="36"/>
    </w:rPr>
  </w:style>
  <w:style w:type="paragraph" w:styleId="7">
    <w:name w:val="heading 7"/>
    <w:basedOn w:val="a"/>
    <w:next w:val="a"/>
    <w:link w:val="7Char"/>
    <w:qFormat/>
    <w:rsid w:val="00855D1D"/>
    <w:pPr>
      <w:keepNext/>
      <w:jc w:val="center"/>
      <w:outlineLvl w:val="6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40488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character" w:customStyle="1" w:styleId="Char">
    <w:name w:val="رأس الصفحة Char"/>
    <w:basedOn w:val="a0"/>
    <w:link w:val="a3"/>
    <w:uiPriority w:val="99"/>
    <w:rsid w:val="0040488D"/>
  </w:style>
  <w:style w:type="paragraph" w:styleId="a4">
    <w:name w:val="footer"/>
    <w:basedOn w:val="a"/>
    <w:link w:val="Char0"/>
    <w:uiPriority w:val="99"/>
    <w:unhideWhenUsed/>
    <w:rsid w:val="0040488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character" w:customStyle="1" w:styleId="Char0">
    <w:name w:val="تذييل الصفحة Char"/>
    <w:basedOn w:val="a0"/>
    <w:link w:val="a4"/>
    <w:uiPriority w:val="99"/>
    <w:rsid w:val="0040488D"/>
  </w:style>
  <w:style w:type="table" w:styleId="a5">
    <w:name w:val="Table Grid"/>
    <w:basedOn w:val="a1"/>
    <w:uiPriority w:val="59"/>
    <w:rsid w:val="004048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136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C34F20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C34F20"/>
    <w:rPr>
      <w:rFonts w:ascii="Tahoma" w:hAnsi="Tahoma" w:cs="Tahoma"/>
      <w:sz w:val="16"/>
      <w:szCs w:val="16"/>
    </w:rPr>
  </w:style>
  <w:style w:type="character" w:customStyle="1" w:styleId="7Char">
    <w:name w:val="عنوان 7 Char"/>
    <w:basedOn w:val="a0"/>
    <w:link w:val="7"/>
    <w:rsid w:val="00855D1D"/>
    <w:rPr>
      <w:rFonts w:ascii="Times New Roman" w:eastAsia="Times New Roman" w:hAnsi="Times New Roman" w:cs="Traditional Arabic"/>
      <w:b/>
      <w:bCs/>
      <w:noProof/>
      <w:sz w:val="28"/>
      <w:szCs w:val="32"/>
      <w:lang w:eastAsia="ar-SA"/>
    </w:rPr>
  </w:style>
  <w:style w:type="character" w:customStyle="1" w:styleId="1Char">
    <w:name w:val="عنوان 1 Char"/>
    <w:basedOn w:val="a0"/>
    <w:link w:val="1"/>
    <w:rsid w:val="00ED387E"/>
    <w:rPr>
      <w:rFonts w:ascii="Times New Roman" w:eastAsia="Times New Roman" w:hAnsi="Times New Roman" w:cs="Traditional Arabic"/>
      <w:b/>
      <w:bCs/>
      <w:snapToGrid w:val="0"/>
      <w:sz w:val="20"/>
      <w:szCs w:val="32"/>
      <w:lang w:eastAsia="ar-SA"/>
    </w:rPr>
  </w:style>
  <w:style w:type="character" w:customStyle="1" w:styleId="2Char">
    <w:name w:val="عنوان 2 Char"/>
    <w:basedOn w:val="a0"/>
    <w:link w:val="2"/>
    <w:rsid w:val="00ED387E"/>
    <w:rPr>
      <w:rFonts w:ascii="Times New Roman" w:eastAsia="Times New Roman" w:hAnsi="Times New Roman" w:cs="Traditional Arabic"/>
      <w:noProof/>
      <w:sz w:val="20"/>
      <w:szCs w:val="32"/>
      <w:lang w:eastAsia="ar-SA"/>
    </w:rPr>
  </w:style>
  <w:style w:type="character" w:customStyle="1" w:styleId="3Char">
    <w:name w:val="عنوان 3 Char"/>
    <w:basedOn w:val="a0"/>
    <w:link w:val="3"/>
    <w:rsid w:val="00ED387E"/>
    <w:rPr>
      <w:rFonts w:ascii="Times New Roman" w:eastAsia="Times New Roman" w:hAnsi="Times New Roman" w:cs="Traditional Arabic"/>
      <w:b/>
      <w:bCs/>
      <w:noProof/>
      <w:sz w:val="20"/>
      <w:szCs w:val="36"/>
      <w:lang w:eastAsia="ar-SA"/>
    </w:rPr>
  </w:style>
  <w:style w:type="character" w:customStyle="1" w:styleId="6Char">
    <w:name w:val="عنوان 6 Char"/>
    <w:basedOn w:val="a0"/>
    <w:link w:val="6"/>
    <w:rsid w:val="00ED387E"/>
    <w:rPr>
      <w:rFonts w:ascii="Times New Roman" w:eastAsia="Times New Roman" w:hAnsi="Times New Roman" w:cs="Traditional Arabic"/>
      <w:b/>
      <w:bCs/>
      <w:noProof/>
      <w:sz w:val="20"/>
      <w:szCs w:val="36"/>
      <w:lang w:eastAsia="ar-SA"/>
    </w:rPr>
  </w:style>
  <w:style w:type="paragraph" w:styleId="HTML">
    <w:name w:val="HTML Preformatted"/>
    <w:basedOn w:val="a"/>
    <w:link w:val="HTMLChar"/>
    <w:uiPriority w:val="99"/>
    <w:semiHidden/>
    <w:unhideWhenUsed/>
    <w:rsid w:val="009D7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noProof w:val="0"/>
      <w:lang w:eastAsia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D7C0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9D7C0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9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981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573;&#1583;&#1575;&#1585;&#1577;_&#1575;&#1604;&#1580;&#1608;&#1583;&#1577;\&#1605;&#1580;&#1604;&#1583;%20&#1575;&#1604;&#1593;&#1605;&#1604;\&#1576;&#1593;&#1583;%20&#1575;&#1604;&#1578;&#1593;&#1583;&#1610;&#1604;\&#1576;&#1585;&#1608;&#1578;&#1608;&#1603;&#1608;&#1604;&#1575;&#1578;\&#1588;&#1574;&#1608;&#1606;%20&#1575;&#1604;&#1605;&#1578;&#1583;&#1585;&#1576;&#1610;&#1606;\&#1576;&#1585;&#1608;&#1578;&#1608;&#1603;&#1608;&#1604;%20&#1573;&#1583;&#1575;&#1585;&#1577;%20&#1588;&#1574;&#1608;&#1606;%20&#1575;&#1604;&#1605;&#1578;&#1583;&#1585;&#1576;&#1610;&#1606;\&#1588;&#1574;&#1608;&#1606;%20&#1575;&#1604;&#1605;&#1578;&#1583;&#1585;&#1576;&#1610;&#1606;\&#1606;&#1605;&#1608;&#1584;&#1580;2.dotx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4370B4-44FD-4054-8E95-5EFCFA30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نموذج2.dotx</Template>
  <TotalTime>59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Mohaa</cp:lastModifiedBy>
  <cp:revision>12</cp:revision>
  <cp:lastPrinted>2019-01-09T09:43:00Z</cp:lastPrinted>
  <dcterms:created xsi:type="dcterms:W3CDTF">2022-06-02T09:45:00Z</dcterms:created>
  <dcterms:modified xsi:type="dcterms:W3CDTF">2022-06-05T20:52:00Z</dcterms:modified>
</cp:coreProperties>
</file>